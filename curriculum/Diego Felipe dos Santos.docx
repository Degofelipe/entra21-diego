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13029"/>
      </w:tblGrid>
      <w:tr w:rsidR="000D13BB" w:rsidRPr="007F6C83" w:rsidTr="002F4829">
        <w:trPr>
          <w:trHeight w:val="648"/>
        </w:trPr>
        <w:sdt>
          <w:sdtPr>
            <w:rPr>
              <w:color w:val="auto"/>
              <w:lang w:val="pt-BR"/>
            </w:rPr>
            <w:alias w:val="Insira seu nome:"/>
            <w:tag w:val="Insira seu nome:"/>
            <w:id w:val="-605731169"/>
            <w:placeholder>
              <w:docPart w:val="3D65F0F5937242849A44E299AE2764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auto"/>
                <w:tcMar>
                  <w:top w:w="14" w:type="dxa"/>
                  <w:bottom w:w="14" w:type="dxa"/>
                </w:tcMar>
                <w:vAlign w:val="center"/>
              </w:tcPr>
              <w:p w:rsidR="000D13BB" w:rsidRPr="007F6C83" w:rsidRDefault="002F4829" w:rsidP="002F4829">
                <w:pPr>
                  <w:pStyle w:val="Seunome"/>
                  <w:rPr>
                    <w:lang w:val="pt-BR"/>
                  </w:rPr>
                </w:pPr>
                <w:r w:rsidRPr="002F4829">
                  <w:rPr>
                    <w:color w:val="auto"/>
                    <w:lang w:val="pt-BR"/>
                  </w:rPr>
                  <w:t>Diego Felipe dos Santos</w:t>
                </w:r>
              </w:p>
            </w:tc>
          </w:sdtContent>
        </w:sdt>
      </w:tr>
    </w:tbl>
    <w:tbl>
      <w:tblPr>
        <w:tblW w:w="693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 primeira tabela tem seu nome, a segunda tabela tem a data, imagem e informações de contato"/>
      </w:tblPr>
      <w:tblGrid>
        <w:gridCol w:w="2527"/>
        <w:gridCol w:w="449"/>
        <w:gridCol w:w="6983"/>
        <w:gridCol w:w="444"/>
      </w:tblGrid>
      <w:tr w:rsidR="00B04B3F" w:rsidRPr="002F4829" w:rsidTr="002F4829">
        <w:trPr>
          <w:trHeight w:val="360"/>
        </w:trPr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2F4829" w:rsidP="002F4829">
            <w:pPr>
              <w:pStyle w:val="Data"/>
              <w:framePr w:wrap="auto" w:hAnchor="text" w:xAlign="left" w:yAlign="inline"/>
              <w:suppressOverlap w:val="0"/>
              <w:rPr>
                <w:rFonts w:ascii="Times New Roman" w:hAnsi="Times New Roman"/>
                <w:b w:val="0"/>
                <w:sz w:val="28"/>
                <w:szCs w:val="28"/>
                <w:lang w:val="pt-BR"/>
              </w:rPr>
            </w:pPr>
            <w:r w:rsidRPr="002F4829">
              <w:rPr>
                <w:rFonts w:ascii="Times New Roman" w:hAnsi="Times New Roman"/>
                <w:b w:val="0"/>
                <w:color w:val="auto"/>
                <w:sz w:val="28"/>
                <w:szCs w:val="28"/>
                <w:lang w:val="pt-BR"/>
              </w:rPr>
              <w:t>Data de nascimento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2F4829" w:rsidRDefault="002F4829" w:rsidP="00A42117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>07/04/1992</w:t>
            </w:r>
          </w:p>
        </w:tc>
      </w:tr>
      <w:tr w:rsidR="00B04B3F" w:rsidRPr="002F4829" w:rsidTr="002F4829">
        <w:trPr>
          <w:gridAfter w:val="1"/>
          <w:wAfter w:w="464" w:type="dxa"/>
          <w:trHeight w:val="257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2F4829" w:rsidRDefault="00B04B3F" w:rsidP="002F4829">
            <w:pPr>
              <w:spacing w:after="0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noProof/>
                <w:sz w:val="32"/>
                <w:szCs w:val="32"/>
                <w:lang w:val="pt-BR" w:eastAsia="pt-BR"/>
              </w:rPr>
              <w:drawing>
                <wp:inline distT="0" distB="0" distL="0" distR="0" wp14:anchorId="28265DFC" wp14:editId="62F04976">
                  <wp:extent cx="1437133" cy="1266825"/>
                  <wp:effectExtent l="66040" t="48260" r="133985" b="133985"/>
                  <wp:docPr id="1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49602" cy="127781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</w:rPr>
              <w:t xml:space="preserve">Endereço: </w:t>
            </w:r>
            <w:r w:rsidRPr="002F4829">
              <w:rPr>
                <w:rFonts w:ascii="Times New Roman" w:hAnsi="Times New Roman"/>
                <w:sz w:val="32"/>
                <w:szCs w:val="32"/>
              </w:rPr>
              <w:t xml:space="preserve">Rua Mal Floriano Peixoto, Número: </w:t>
            </w:r>
            <w:proofErr w:type="gramStart"/>
            <w:r w:rsidRPr="002F4829">
              <w:rPr>
                <w:rFonts w:ascii="Times New Roman" w:hAnsi="Times New Roman"/>
                <w:sz w:val="32"/>
                <w:szCs w:val="32"/>
              </w:rPr>
              <w:t>03785, Casa 08</w:t>
            </w:r>
            <w:proofErr w:type="gramEnd"/>
            <w:r w:rsidRPr="002F4829">
              <w:rPr>
                <w:rFonts w:ascii="Times New Roman" w:hAnsi="Times New Roman"/>
                <w:sz w:val="32"/>
                <w:szCs w:val="32"/>
              </w:rPr>
              <w:t xml:space="preserve">. Bairro  </w:t>
            </w:r>
            <w:proofErr w:type="gramStart"/>
            <w:r w:rsidRPr="002F4829">
              <w:rPr>
                <w:rFonts w:ascii="Times New Roman" w:hAnsi="Times New Roman"/>
                <w:sz w:val="32"/>
                <w:szCs w:val="32"/>
              </w:rPr>
              <w:t>Pe</w:t>
            </w:r>
            <w:proofErr w:type="gramEnd"/>
            <w:r w:rsidRPr="002F4829">
              <w:rPr>
                <w:rFonts w:ascii="Times New Roman" w:hAnsi="Times New Roman"/>
                <w:sz w:val="32"/>
                <w:szCs w:val="32"/>
              </w:rPr>
              <w:t xml:space="preserve"> Martinho Stein - Timbó </w:t>
            </w:r>
            <w:r w:rsidRPr="002F4829">
              <w:rPr>
                <w:rFonts w:ascii="Times New Roman" w:hAnsi="Times New Roman"/>
                <w:sz w:val="32"/>
                <w:szCs w:val="32"/>
              </w:rPr>
              <w:t>–</w:t>
            </w:r>
            <w:r w:rsidRPr="002F4829">
              <w:rPr>
                <w:rFonts w:ascii="Times New Roman" w:hAnsi="Times New Roman"/>
                <w:sz w:val="32"/>
                <w:szCs w:val="32"/>
              </w:rPr>
              <w:t xml:space="preserve"> SC</w:t>
            </w:r>
            <w:r w:rsidRPr="002F4829">
              <w:rPr>
                <w:rFonts w:ascii="Times New Roman" w:hAnsi="Times New Roman"/>
                <w:sz w:val="32"/>
                <w:szCs w:val="32"/>
              </w:rPr>
              <w:t xml:space="preserve"> 89120-000</w:t>
            </w:r>
          </w:p>
          <w:p w:rsidR="000D13BB" w:rsidRPr="002F4829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>Telefone (47) 3380-8290 – (47) 9 8884-8888</w:t>
            </w:r>
          </w:p>
          <w:p w:rsidR="00B04B3F" w:rsidRPr="00D3134A" w:rsidRDefault="002F4829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proofErr w:type="spellStart"/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>Email</w:t>
            </w:r>
            <w:proofErr w:type="spellEnd"/>
            <w:r w:rsidRPr="002F4829">
              <w:rPr>
                <w:rFonts w:ascii="Times New Roman" w:hAnsi="Times New Roman"/>
                <w:sz w:val="32"/>
                <w:szCs w:val="32"/>
                <w:lang w:val="pt-BR"/>
              </w:rPr>
              <w:t xml:space="preserve">:  </w:t>
            </w:r>
            <w:hyperlink r:id="rId10" w:history="1">
              <w:r w:rsidR="00D3134A" w:rsidRPr="00D3134A">
                <w:rPr>
                  <w:rStyle w:val="Hyperlink"/>
                  <w:rFonts w:ascii="Times New Roman" w:hAnsi="Times New Roman"/>
                  <w:color w:val="auto"/>
                  <w:sz w:val="32"/>
                  <w:szCs w:val="32"/>
                  <w:u w:val="none"/>
                  <w:lang w:val="pt-BR"/>
                </w:rPr>
                <w:t>dego_felipe@hotmail.com</w:t>
              </w:r>
            </w:hyperlink>
          </w:p>
          <w:p w:rsidR="00D3134A" w:rsidRDefault="00D3134A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32"/>
                <w:szCs w:val="32"/>
                <w:lang w:val="pt-BR"/>
              </w:rPr>
              <w:t>Habilitação: AB</w:t>
            </w:r>
          </w:p>
          <w:p w:rsidR="00D3134A" w:rsidRPr="002F4829" w:rsidRDefault="00D3134A" w:rsidP="00A42117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32"/>
                <w:szCs w:val="32"/>
                <w:lang w:val="pt-BR"/>
              </w:rPr>
              <w:t>Estado Civil: Casado</w:t>
            </w:r>
          </w:p>
          <w:p w:rsidR="00B04B3F" w:rsidRPr="002F4829" w:rsidRDefault="00B04B3F" w:rsidP="002F4829">
            <w:pPr>
              <w:pStyle w:val="Informaesdecontato"/>
              <w:rPr>
                <w:rFonts w:ascii="Times New Roman" w:hAnsi="Times New Roman"/>
                <w:sz w:val="32"/>
                <w:szCs w:val="32"/>
                <w:lang w:val="pt-BR"/>
              </w:rPr>
            </w:pPr>
          </w:p>
        </w:tc>
      </w:tr>
    </w:tbl>
    <w:p w:rsidR="00E11730" w:rsidRPr="00D3134A" w:rsidRDefault="00E11730" w:rsidP="00D3134A">
      <w:pPr>
        <w:pStyle w:val="Ttulo1"/>
        <w:rPr>
          <w:rFonts w:ascii="Times New Roman" w:hAnsi="Times New Roman"/>
          <w:sz w:val="28"/>
          <w:szCs w:val="28"/>
          <w:lang w:val="pt-BR"/>
        </w:rPr>
      </w:pPr>
    </w:p>
    <w:p w:rsidR="00E11730" w:rsidRPr="00D3134A" w:rsidRDefault="00E93BC2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scolaridade:"/>
          <w:tag w:val="Escolaridade:"/>
          <w:id w:val="946657345"/>
          <w:placeholder>
            <w:docPart w:val="C3450E5DB28D468DB905723CCCADA7F8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Educação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Centro Universitário Leonardo Da Vinci</w:t>
      </w:r>
    </w:p>
    <w:p w:rsidR="00E11730" w:rsidRPr="00D3134A" w:rsidRDefault="00A2061E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Licenciatura em Matemática</w:t>
      </w:r>
    </w:p>
    <w:p w:rsidR="00E11730" w:rsidRPr="00D3134A" w:rsidRDefault="00A2061E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proofErr w:type="gramStart"/>
      <w:r w:rsidRPr="00D3134A">
        <w:rPr>
          <w:rFonts w:ascii="Times New Roman" w:hAnsi="Times New Roman"/>
          <w:sz w:val="28"/>
          <w:szCs w:val="28"/>
          <w:lang w:val="pt-BR"/>
        </w:rPr>
        <w:t>Graduação - Incompleto</w:t>
      </w:r>
      <w:proofErr w:type="gramEnd"/>
    </w:p>
    <w:p w:rsidR="00E11730" w:rsidRPr="00D3134A" w:rsidRDefault="00E93BC2" w:rsidP="00860837">
      <w:pPr>
        <w:pStyle w:val="Ttulo1"/>
        <w:rPr>
          <w:rFonts w:ascii="Times New Roman" w:hAnsi="Times New Roman"/>
          <w:sz w:val="28"/>
          <w:szCs w:val="28"/>
          <w:lang w:val="pt-BR"/>
        </w:rPr>
      </w:pPr>
      <w:sdt>
        <w:sdtPr>
          <w:rPr>
            <w:rFonts w:ascii="Times New Roman" w:hAnsi="Times New Roman"/>
            <w:sz w:val="28"/>
            <w:szCs w:val="28"/>
            <w:lang w:val="pt-BR"/>
          </w:rPr>
          <w:alias w:val="Experiência:"/>
          <w:tag w:val="Experiência:"/>
          <w:id w:val="1810974222"/>
          <w:placeholder>
            <w:docPart w:val="A77C50D6E4C141C5956C6479242AB556"/>
          </w:placeholder>
          <w:temporary/>
          <w:showingPlcHdr/>
        </w:sdtPr>
        <w:sdtEndPr/>
        <w:sdtContent>
          <w:r w:rsidR="00E11730" w:rsidRPr="00D3134A">
            <w:rPr>
              <w:rFonts w:ascii="Times New Roman" w:hAnsi="Times New Roman"/>
              <w:sz w:val="28"/>
              <w:szCs w:val="28"/>
              <w:lang w:val="pt-BR" w:bidi="pt-BR"/>
            </w:rPr>
            <w:t>experiência</w:t>
          </w:r>
        </w:sdtContent>
      </w:sdt>
    </w:p>
    <w:p w:rsidR="00E11730" w:rsidRPr="00D3134A" w:rsidRDefault="00A2061E" w:rsidP="00860837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t>Talhador</w:t>
      </w:r>
      <w:r w:rsidR="00E11730" w:rsidRPr="00D3134A">
        <w:rPr>
          <w:rFonts w:ascii="Times New Roman" w:hAnsi="Times New Roman"/>
          <w:sz w:val="28"/>
          <w:lang w:val="pt-BR" w:bidi="pt-BR"/>
        </w:rPr>
        <w:t xml:space="preserve"> | </w:t>
      </w:r>
      <w:proofErr w:type="spellStart"/>
      <w:r w:rsidRPr="00D3134A">
        <w:rPr>
          <w:rFonts w:ascii="Times New Roman" w:hAnsi="Times New Roman"/>
          <w:sz w:val="28"/>
          <w:lang w:val="pt-BR"/>
        </w:rPr>
        <w:t>Mafrise</w:t>
      </w:r>
      <w:proofErr w:type="spellEnd"/>
      <w:r w:rsidRPr="00D3134A">
        <w:rPr>
          <w:rFonts w:ascii="Times New Roman" w:hAnsi="Times New Roman"/>
          <w:sz w:val="28"/>
          <w:lang w:val="pt-BR"/>
        </w:rPr>
        <w:t xml:space="preserve"> Confecções </w:t>
      </w:r>
      <w:r w:rsidR="00A02433">
        <w:rPr>
          <w:rFonts w:ascii="Times New Roman" w:hAnsi="Times New Roman"/>
          <w:sz w:val="28"/>
          <w:lang w:val="pt-BR"/>
        </w:rPr>
        <w:t>EIRELI</w:t>
      </w:r>
    </w:p>
    <w:p w:rsidR="00E11730" w:rsidRPr="00D3134A" w:rsidRDefault="00A2061E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>01/10/2018</w:t>
      </w:r>
      <w:proofErr w:type="gramStart"/>
      <w:r w:rsidR="00A02433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E11730" w:rsidRPr="00D3134A">
        <w:rPr>
          <w:rFonts w:ascii="Times New Roman" w:hAnsi="Times New Roman"/>
          <w:sz w:val="28"/>
          <w:szCs w:val="28"/>
          <w:lang w:val="pt-BR" w:bidi="pt-BR"/>
        </w:rPr>
        <w:t xml:space="preserve"> </w:t>
      </w:r>
      <w:proofErr w:type="gramEnd"/>
      <w:r w:rsidR="00E11730" w:rsidRPr="00D3134A">
        <w:rPr>
          <w:rFonts w:ascii="Times New Roman" w:hAnsi="Times New Roman"/>
          <w:sz w:val="28"/>
          <w:szCs w:val="28"/>
          <w:lang w:val="pt-BR" w:bidi="pt-BR"/>
        </w:rPr>
        <w:t xml:space="preserve">– </w:t>
      </w:r>
      <w:r w:rsidR="00D3134A" w:rsidRPr="00D3134A">
        <w:rPr>
          <w:rFonts w:ascii="Times New Roman" w:hAnsi="Times New Roman"/>
          <w:sz w:val="28"/>
          <w:szCs w:val="28"/>
          <w:lang w:val="pt-BR"/>
        </w:rPr>
        <w:t>Até o presente momento</w:t>
      </w:r>
    </w:p>
    <w:p w:rsidR="00E11730" w:rsidRPr="00D3134A" w:rsidRDefault="00D3134A" w:rsidP="005B7CDC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>Talhador, infestador, e modelista em audaces.</w:t>
      </w:r>
    </w:p>
    <w:p w:rsidR="00D3134A" w:rsidRPr="00D3134A" w:rsidRDefault="00A02433" w:rsidP="00D3134A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="00D3134A"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D3134A" w:rsidRPr="00D3134A" w:rsidRDefault="00D3134A" w:rsidP="00D3134A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 w:rsidR="00A02433">
        <w:rPr>
          <w:rFonts w:ascii="Times New Roman" w:hAnsi="Times New Roman"/>
          <w:sz w:val="28"/>
          <w:szCs w:val="28"/>
          <w:lang w:val="pt-BR"/>
        </w:rPr>
        <w:t>31/07/2017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="00A02433">
        <w:rPr>
          <w:rFonts w:ascii="Times New Roman" w:hAnsi="Times New Roman"/>
          <w:sz w:val="28"/>
          <w:szCs w:val="28"/>
          <w:lang w:val="pt-BR"/>
        </w:rPr>
        <w:t>21/12/2017</w:t>
      </w:r>
    </w:p>
    <w:p w:rsidR="00D3134A" w:rsidRPr="00D3134A" w:rsidRDefault="00A02433" w:rsidP="00D3134A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13/02/2017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30/07/2017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01/08/2016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21/12/201</w:t>
      </w:r>
      <w:r>
        <w:rPr>
          <w:rFonts w:ascii="Times New Roman" w:hAnsi="Times New Roman"/>
          <w:sz w:val="28"/>
          <w:szCs w:val="28"/>
          <w:lang w:val="pt-BR"/>
        </w:rPr>
        <w:t>6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Professor</w:t>
      </w:r>
      <w:r w:rsidRPr="00D3134A">
        <w:rPr>
          <w:rFonts w:ascii="Times New Roman" w:hAnsi="Times New Roman"/>
          <w:sz w:val="28"/>
          <w:lang w:val="pt-BR" w:bidi="pt-BR"/>
        </w:rPr>
        <w:t xml:space="preserve">| </w:t>
      </w:r>
      <w:r>
        <w:rPr>
          <w:rFonts w:ascii="Times New Roman" w:hAnsi="Times New Roman"/>
          <w:sz w:val="28"/>
          <w:lang w:val="pt-BR"/>
        </w:rPr>
        <w:t xml:space="preserve">Secretaria do estado da Educação 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01/04/2015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</w:t>
      </w:r>
      <w:r>
        <w:rPr>
          <w:rFonts w:ascii="Times New Roman" w:hAnsi="Times New Roman"/>
          <w:sz w:val="28"/>
          <w:szCs w:val="28"/>
          <w:lang w:val="pt-BR"/>
        </w:rPr>
        <w:t>2</w:t>
      </w:r>
      <w:r>
        <w:rPr>
          <w:rFonts w:ascii="Times New Roman" w:hAnsi="Times New Roman"/>
          <w:sz w:val="28"/>
          <w:szCs w:val="28"/>
          <w:lang w:val="pt-BR"/>
        </w:rPr>
        <w:t>/12/201</w:t>
      </w:r>
      <w:r>
        <w:rPr>
          <w:rFonts w:ascii="Times New Roman" w:hAnsi="Times New Roman"/>
          <w:sz w:val="28"/>
          <w:szCs w:val="28"/>
          <w:lang w:val="pt-BR"/>
        </w:rPr>
        <w:t>5</w:t>
      </w:r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Professor de </w:t>
      </w:r>
      <w:r>
        <w:rPr>
          <w:rFonts w:ascii="Times New Roman" w:hAnsi="Times New Roman"/>
          <w:sz w:val="28"/>
          <w:szCs w:val="28"/>
          <w:lang w:val="pt-BR"/>
        </w:rPr>
        <w:t>ciências exatas e naturais do ensino fundamental.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A02433" w:rsidRPr="00D3134A" w:rsidRDefault="00A02433" w:rsidP="00A02433">
      <w:pPr>
        <w:pStyle w:val="Ttulo2"/>
        <w:rPr>
          <w:rFonts w:ascii="Times New Roman" w:hAnsi="Times New Roman"/>
          <w:sz w:val="28"/>
          <w:lang w:val="pt-BR"/>
        </w:rPr>
      </w:pPr>
      <w:r w:rsidRPr="00D3134A">
        <w:rPr>
          <w:rFonts w:ascii="Times New Roman" w:hAnsi="Times New Roman"/>
          <w:sz w:val="28"/>
          <w:lang w:val="pt-BR"/>
        </w:rPr>
        <w:lastRenderedPageBreak/>
        <w:t>Talhador</w:t>
      </w:r>
      <w:r w:rsidRPr="00D3134A">
        <w:rPr>
          <w:rFonts w:ascii="Times New Roman" w:hAnsi="Times New Roman"/>
          <w:sz w:val="28"/>
          <w:lang w:val="pt-BR" w:bidi="pt-BR"/>
        </w:rPr>
        <w:t xml:space="preserve"> | </w:t>
      </w:r>
      <w:proofErr w:type="spellStart"/>
      <w:r w:rsidRPr="00D3134A">
        <w:rPr>
          <w:rFonts w:ascii="Times New Roman" w:hAnsi="Times New Roman"/>
          <w:sz w:val="28"/>
          <w:lang w:val="pt-BR"/>
        </w:rPr>
        <w:t>Mafrise</w:t>
      </w:r>
      <w:proofErr w:type="spellEnd"/>
      <w:r w:rsidRPr="00D3134A">
        <w:rPr>
          <w:rFonts w:ascii="Times New Roman" w:hAnsi="Times New Roman"/>
          <w:sz w:val="28"/>
          <w:lang w:val="pt-BR"/>
        </w:rPr>
        <w:t xml:space="preserve"> Confecções </w:t>
      </w:r>
      <w:r>
        <w:rPr>
          <w:rFonts w:ascii="Times New Roman" w:hAnsi="Times New Roman"/>
          <w:sz w:val="28"/>
          <w:lang w:val="pt-BR"/>
        </w:rPr>
        <w:t>EIRELI</w:t>
      </w:r>
    </w:p>
    <w:p w:rsidR="00A02433" w:rsidRPr="00D3134A" w:rsidRDefault="00A02433" w:rsidP="00A02433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Datas </w:t>
      </w:r>
      <w:r>
        <w:rPr>
          <w:rFonts w:ascii="Times New Roman" w:hAnsi="Times New Roman"/>
          <w:sz w:val="28"/>
          <w:szCs w:val="28"/>
          <w:lang w:val="pt-BR"/>
        </w:rPr>
        <w:t>01/</w:t>
      </w:r>
      <w:r>
        <w:rPr>
          <w:rFonts w:ascii="Times New Roman" w:hAnsi="Times New Roman"/>
          <w:sz w:val="28"/>
          <w:szCs w:val="28"/>
          <w:lang w:val="pt-BR"/>
        </w:rPr>
        <w:t>05/2008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D3134A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>
        <w:rPr>
          <w:rFonts w:ascii="Times New Roman" w:hAnsi="Times New Roman"/>
          <w:sz w:val="28"/>
          <w:szCs w:val="28"/>
          <w:lang w:val="pt-BR"/>
        </w:rPr>
        <w:t>28/03/2018.</w:t>
      </w:r>
      <w:bookmarkStart w:id="0" w:name="_GoBack"/>
      <w:bookmarkEnd w:id="0"/>
    </w:p>
    <w:p w:rsidR="00A02433" w:rsidRPr="00D3134A" w:rsidRDefault="00A02433" w:rsidP="00A02433">
      <w:pPr>
        <w:rPr>
          <w:rFonts w:ascii="Times New Roman" w:hAnsi="Times New Roman"/>
          <w:sz w:val="28"/>
          <w:szCs w:val="28"/>
          <w:lang w:val="pt-BR"/>
        </w:rPr>
      </w:pPr>
      <w:r w:rsidRPr="00D3134A">
        <w:rPr>
          <w:rFonts w:ascii="Times New Roman" w:hAnsi="Times New Roman"/>
          <w:sz w:val="28"/>
          <w:szCs w:val="28"/>
          <w:lang w:val="pt-BR"/>
        </w:rPr>
        <w:t xml:space="preserve">Talhador, infestador, e </w:t>
      </w:r>
      <w:proofErr w:type="spellStart"/>
      <w:r w:rsidRPr="00D3134A">
        <w:rPr>
          <w:rFonts w:ascii="Times New Roman" w:hAnsi="Times New Roman"/>
          <w:sz w:val="28"/>
          <w:szCs w:val="28"/>
          <w:lang w:val="pt-BR"/>
        </w:rPr>
        <w:t>modelista</w:t>
      </w:r>
      <w:proofErr w:type="spellEnd"/>
      <w:r w:rsidRPr="00D3134A">
        <w:rPr>
          <w:rFonts w:ascii="Times New Roman" w:hAnsi="Times New Roman"/>
          <w:sz w:val="28"/>
          <w:szCs w:val="28"/>
          <w:lang w:val="pt-BR"/>
        </w:rPr>
        <w:t xml:space="preserve"> em audaces.</w:t>
      </w:r>
    </w:p>
    <w:p w:rsidR="002713D7" w:rsidRPr="00D3134A" w:rsidRDefault="002713D7" w:rsidP="003C79E0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sectPr w:rsidR="002713D7" w:rsidRPr="00D3134A" w:rsidSect="007F6C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C2" w:rsidRDefault="00E93BC2">
      <w:pPr>
        <w:spacing w:after="0" w:line="240" w:lineRule="auto"/>
      </w:pPr>
      <w:r>
        <w:separator/>
      </w:r>
    </w:p>
  </w:endnote>
  <w:endnote w:type="continuationSeparator" w:id="0">
    <w:p w:rsidR="00E93BC2" w:rsidRDefault="00E9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38" w:rsidRDefault="00033E3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Pr="007F6C83" w:rsidRDefault="00B6326A" w:rsidP="00E11730">
    <w:pPr>
      <w:pStyle w:val="Rodap"/>
      <w:rPr>
        <w:lang w:val="pt-BR"/>
      </w:rPr>
    </w:pPr>
    <w:r w:rsidRPr="007F6C83">
      <w:rPr>
        <w:lang w:val="pt-BR" w:bidi="pt-BR"/>
      </w:rPr>
      <w:t xml:space="preserve">Página </w:t>
    </w:r>
    <w:r w:rsidRPr="007F6C83">
      <w:rPr>
        <w:sz w:val="20"/>
        <w:szCs w:val="20"/>
        <w:lang w:val="pt-BR" w:bidi="pt-BR"/>
      </w:rPr>
      <w:fldChar w:fldCharType="begin"/>
    </w:r>
    <w:r w:rsidRPr="007F6C83">
      <w:rPr>
        <w:lang w:val="pt-BR" w:bidi="pt-BR"/>
      </w:rPr>
      <w:instrText xml:space="preserve"> PAGE   \* MERGEFORMAT </w:instrText>
    </w:r>
    <w:r w:rsidRPr="007F6C83">
      <w:rPr>
        <w:sz w:val="20"/>
        <w:szCs w:val="20"/>
        <w:lang w:val="pt-BR" w:bidi="pt-BR"/>
      </w:rPr>
      <w:fldChar w:fldCharType="separate"/>
    </w:r>
    <w:r w:rsidR="00A02433" w:rsidRPr="00A02433">
      <w:rPr>
        <w:noProof/>
        <w:sz w:val="24"/>
        <w:szCs w:val="24"/>
        <w:lang w:val="pt-BR" w:bidi="pt-BR"/>
      </w:rPr>
      <w:t>2</w:t>
    </w:r>
    <w:r w:rsidRPr="007F6C83">
      <w:rPr>
        <w:noProof/>
        <w:sz w:val="24"/>
        <w:szCs w:val="24"/>
        <w:lang w:val="pt-BR" w:bidi="pt-B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38" w:rsidRDefault="00033E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C2" w:rsidRDefault="00E93BC2">
      <w:pPr>
        <w:spacing w:after="0" w:line="240" w:lineRule="auto"/>
      </w:pPr>
      <w:r>
        <w:separator/>
      </w:r>
    </w:p>
  </w:footnote>
  <w:footnote w:type="continuationSeparator" w:id="0">
    <w:p w:rsidR="00E93BC2" w:rsidRDefault="00E9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38" w:rsidRDefault="00033E3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alias w:val="Seu nome:"/>
      <w:tag w:val="Seu nome:"/>
      <w:id w:val="1339115612"/>
      <w:placeholder>
        <w:docPart w:val="83E0E5266076405CABC5586309E1D91D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7F6C83" w:rsidRDefault="002F4829" w:rsidP="00E11730">
        <w:pPr>
          <w:pStyle w:val="Cabealho"/>
          <w:rPr>
            <w:lang w:val="pt-BR"/>
          </w:rPr>
        </w:pPr>
        <w:r>
          <w:rPr>
            <w:lang w:val="pt-BR"/>
          </w:rPr>
          <w:t>Diego Felipe dos Santos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E38" w:rsidRDefault="00033E3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250749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3186293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0E56AC6"/>
    <w:multiLevelType w:val="multilevel"/>
    <w:tmpl w:val="93107932"/>
    <w:lvl w:ilvl="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4">
    <w:nsid w:val="739D10DE"/>
    <w:multiLevelType w:val="multilevel"/>
    <w:tmpl w:val="D00856FE"/>
    <w:lvl w:ilvl="0">
      <w:start w:val="1"/>
      <w:numFmt w:val="decimal"/>
      <w:pStyle w:val="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790271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2"/>
  </w:num>
  <w:num w:numId="28">
    <w:abstractNumId w:val="13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29"/>
    <w:rsid w:val="00033E38"/>
    <w:rsid w:val="00052794"/>
    <w:rsid w:val="00053AE8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E3B8A"/>
    <w:rsid w:val="002F4829"/>
    <w:rsid w:val="003028A6"/>
    <w:rsid w:val="00335F2B"/>
    <w:rsid w:val="00390589"/>
    <w:rsid w:val="003C79E0"/>
    <w:rsid w:val="00417806"/>
    <w:rsid w:val="00495414"/>
    <w:rsid w:val="004B0843"/>
    <w:rsid w:val="004C1199"/>
    <w:rsid w:val="005A369E"/>
    <w:rsid w:val="005B1E2E"/>
    <w:rsid w:val="005B40B5"/>
    <w:rsid w:val="005B7CDC"/>
    <w:rsid w:val="006579E9"/>
    <w:rsid w:val="006A419E"/>
    <w:rsid w:val="006B3EEA"/>
    <w:rsid w:val="007F6C83"/>
    <w:rsid w:val="00857CFF"/>
    <w:rsid w:val="00860837"/>
    <w:rsid w:val="00864797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02433"/>
    <w:rsid w:val="00A16CC2"/>
    <w:rsid w:val="00A2061E"/>
    <w:rsid w:val="00A26567"/>
    <w:rsid w:val="00B04B3F"/>
    <w:rsid w:val="00B062E8"/>
    <w:rsid w:val="00B248E7"/>
    <w:rsid w:val="00B6326A"/>
    <w:rsid w:val="00B819D9"/>
    <w:rsid w:val="00BB0EFE"/>
    <w:rsid w:val="00BB2499"/>
    <w:rsid w:val="00C104FC"/>
    <w:rsid w:val="00C16D37"/>
    <w:rsid w:val="00C6084A"/>
    <w:rsid w:val="00CC6725"/>
    <w:rsid w:val="00D3134A"/>
    <w:rsid w:val="00D40BA1"/>
    <w:rsid w:val="00E0071A"/>
    <w:rsid w:val="00E11730"/>
    <w:rsid w:val="00E225B6"/>
    <w:rsid w:val="00E93BC2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1A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pt-PT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83"/>
    <w:rPr>
      <w:rFonts w:ascii="Tw Cen MT" w:hAnsi="Tw Cen MT"/>
    </w:rPr>
  </w:style>
  <w:style w:type="paragraph" w:styleId="Ttulo1">
    <w:name w:val="heading 1"/>
    <w:basedOn w:val="Normal"/>
    <w:link w:val="Ttulo1Char"/>
    <w:uiPriority w:val="9"/>
    <w:qFormat/>
    <w:rsid w:val="007F6C83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7F6C83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83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7F6C83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7F6C83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7F6C8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7F6C83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7F6C8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7F6C8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7F6C83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semiHidden/>
    <w:unhideWhenUsed/>
    <w:rsid w:val="007F6C83"/>
  </w:style>
  <w:style w:type="paragraph" w:styleId="Textoembloco">
    <w:name w:val="Block Text"/>
    <w:basedOn w:val="Normal"/>
    <w:uiPriority w:val="40"/>
    <w:semiHidden/>
    <w:unhideWhenUsed/>
    <w:rsid w:val="007F6C8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6C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6C83"/>
    <w:rPr>
      <w:rFonts w:ascii="Tw Cen MT" w:hAnsi="Tw Cen M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C83"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C83"/>
    <w:rPr>
      <w:rFonts w:ascii="Tahoma" w:hAnsi="Tahoma" w:cs="Tahoma"/>
      <w:sz w:val="22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F6C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F6C83"/>
    <w:rPr>
      <w:rFonts w:ascii="Tw Cen MT" w:hAnsi="Tw Cen M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7F6C8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F6C83"/>
    <w:rPr>
      <w:rFonts w:ascii="Tw Cen MT" w:hAnsi="Tw Cen MT"/>
      <w:sz w:val="22"/>
      <w:szCs w:val="16"/>
    </w:rPr>
  </w:style>
  <w:style w:type="paragraph" w:styleId="Rodap">
    <w:name w:val="footer"/>
    <w:basedOn w:val="Normal"/>
    <w:link w:val="RodapChar"/>
    <w:uiPriority w:val="99"/>
    <w:unhideWhenUsed/>
    <w:rsid w:val="007F6C83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7F6C83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F6C83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F6C83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6C83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6C83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83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83"/>
    <w:rPr>
      <w:rFonts w:ascii="Tw Cen MT" w:hAnsi="Tw Cen MT"/>
      <w:caps/>
      <w:spacing w:val="1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83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83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83"/>
    <w:rPr>
      <w:rFonts w:ascii="Tw Cen MT" w:hAnsi="Tw Cen MT"/>
      <w:smallCaps/>
      <w:color w:val="000000" w:themeColor="text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83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83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Fontepargpadro"/>
    <w:uiPriority w:val="99"/>
    <w:unhideWhenUsed/>
    <w:rsid w:val="007F6C83"/>
    <w:rPr>
      <w:rFonts w:ascii="Tw Cen MT" w:hAnsi="Tw Cen MT"/>
      <w:color w:val="F7B615" w:themeColor="hyperlink"/>
      <w:u w:val="single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7F6C83"/>
    <w:rPr>
      <w:rFonts w:ascii="Tw Cen MT" w:hAnsi="Tw Cen M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F6C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F6C83"/>
    <w:rPr>
      <w:rFonts w:ascii="Tw Cen MT" w:hAnsi="Tw Cen MT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7F6C83"/>
    <w:rPr>
      <w:rFonts w:ascii="Tw Cen MT" w:hAnsi="Tw Cen MT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F6C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F6C83"/>
    <w:rPr>
      <w:rFonts w:ascii="Tw Cen MT" w:hAnsi="Tw Cen M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F6C8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F6C83"/>
    <w:rPr>
      <w:rFonts w:ascii="Tw Cen MT" w:hAnsi="Tw Cen MT"/>
      <w:sz w:val="22"/>
      <w:szCs w:val="16"/>
    </w:rPr>
  </w:style>
  <w:style w:type="numbering" w:customStyle="1" w:styleId="Estilodelistamediano">
    <w:name w:val="Estilo de lista mediano"/>
    <w:uiPriority w:val="99"/>
    <w:rsid w:val="007F6C83"/>
    <w:pPr>
      <w:numPr>
        <w:numId w:val="11"/>
      </w:numPr>
    </w:pPr>
  </w:style>
  <w:style w:type="character" w:styleId="TtulodoLivro">
    <w:name w:val="Book Title"/>
    <w:basedOn w:val="Fontepargpadro"/>
    <w:uiPriority w:val="33"/>
    <w:semiHidden/>
    <w:unhideWhenUsed/>
    <w:qFormat/>
    <w:rsid w:val="007F6C83"/>
    <w:rPr>
      <w:rFonts w:ascii="Tw Cen MT" w:hAnsi="Tw Cen MT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6C83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eunome">
    <w:name w:val="Seu nome"/>
    <w:basedOn w:val="Normal"/>
    <w:uiPriority w:val="1"/>
    <w:qFormat/>
    <w:rsid w:val="007F6C83"/>
    <w:pPr>
      <w:spacing w:after="0"/>
    </w:pPr>
    <w:rPr>
      <w:color w:val="FFFFFF" w:themeColor="background1"/>
      <w:sz w:val="4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7F6C83"/>
    <w:rPr>
      <w:rFonts w:ascii="Tw Cen MT" w:hAnsi="Tw Cen MT"/>
    </w:rPr>
  </w:style>
  <w:style w:type="table" w:styleId="GradeColorida">
    <w:name w:val="Colorful Grid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7F6C83"/>
    <w:pPr>
      <w:ind w:left="220" w:hanging="220"/>
    </w:pPr>
  </w:style>
  <w:style w:type="table" w:styleId="GradeColorida-nfase3">
    <w:name w:val="Colorful Grid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Normal"/>
    <w:link w:val="DataChar"/>
    <w:uiPriority w:val="2"/>
    <w:qFormat/>
    <w:rsid w:val="007F6C83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7F6C83"/>
    <w:rPr>
      <w:rFonts w:ascii="Tw Cen MT" w:hAnsi="Tw Cen MT"/>
      <w:b/>
      <w:color w:val="FFFFFF" w:themeColor="background1"/>
    </w:rPr>
  </w:style>
  <w:style w:type="paragraph" w:customStyle="1" w:styleId="Rodappar">
    <w:name w:val="Rodapé par"/>
    <w:basedOn w:val="Normal"/>
    <w:uiPriority w:val="39"/>
    <w:semiHidden/>
    <w:unhideWhenUsed/>
    <w:qFormat/>
    <w:rsid w:val="007F6C83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Cabealhopar">
    <w:name w:val="Cabeçalho par"/>
    <w:basedOn w:val="Normal"/>
    <w:uiPriority w:val="39"/>
    <w:semiHidden/>
    <w:unhideWhenUsed/>
    <w:qFormat/>
    <w:rsid w:val="007F6C83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esdecontato">
    <w:name w:val="Informações de contato"/>
    <w:basedOn w:val="Normal"/>
    <w:uiPriority w:val="4"/>
    <w:qFormat/>
    <w:rsid w:val="007F6C83"/>
    <w:pPr>
      <w:spacing w:after="0" w:line="240" w:lineRule="auto"/>
    </w:pPr>
  </w:style>
  <w:style w:type="table" w:styleId="GradeColorida-nfase5">
    <w:name w:val="Colorful Grid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elanormal"/>
    <w:uiPriority w:val="40"/>
    <w:rsid w:val="007F6C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6">
    <w:name w:val="Colorful Grid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7F6C83"/>
    <w:rPr>
      <w:rFonts w:ascii="Tw Cen MT" w:hAnsi="Tw Cen MT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6C8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6C83"/>
    <w:rPr>
      <w:rFonts w:ascii="Tw Cen MT" w:hAnsi="Tw Cen MT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C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C83"/>
    <w:rPr>
      <w:rFonts w:ascii="Tw Cen MT" w:hAnsi="Tw Cen MT"/>
      <w:b/>
      <w:bCs/>
      <w:sz w:val="22"/>
      <w:szCs w:val="20"/>
    </w:rPr>
  </w:style>
  <w:style w:type="table" w:styleId="ListaEscura">
    <w:name w:val="Dark List"/>
    <w:basedOn w:val="Tabelanormal"/>
    <w:uiPriority w:val="40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F6C8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F6C83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7F6C8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7F6C83"/>
    <w:rPr>
      <w:rFonts w:ascii="Tw Cen MT" w:hAnsi="Tw Cen MT"/>
    </w:rPr>
  </w:style>
  <w:style w:type="character" w:styleId="nfase">
    <w:name w:val="Emphasis"/>
    <w:basedOn w:val="Fontepargpadro"/>
    <w:uiPriority w:val="20"/>
    <w:semiHidden/>
    <w:unhideWhenUsed/>
    <w:qFormat/>
    <w:rsid w:val="007F6C83"/>
    <w:rPr>
      <w:rFonts w:ascii="Tw Cen MT" w:hAnsi="Tw Cen MT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F6C83"/>
    <w:rPr>
      <w:rFonts w:ascii="Tw Cen MT" w:hAnsi="Tw Cen MT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7F6C8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7F6C83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7F6C83"/>
    <w:rPr>
      <w:rFonts w:ascii="Tw Cen MT" w:hAnsi="Tw Cen MT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C83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7F6C8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7F6C83"/>
    <w:rPr>
      <w:rFonts w:ascii="Tw Cen MT" w:hAnsi="Tw Cen MT"/>
      <w:i/>
      <w:iCs/>
    </w:rPr>
  </w:style>
  <w:style w:type="character" w:styleId="CitaoHTML">
    <w:name w:val="HTML Cit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CdigoHTML">
    <w:name w:val="HTML Code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6C83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7F6C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30" w:hanging="23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460" w:hanging="23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690" w:hanging="23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920" w:hanging="23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150" w:hanging="23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380" w:hanging="23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610" w:hanging="23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840" w:hanging="23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070" w:hanging="23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7F6C83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7F6C83"/>
    <w:rPr>
      <w:rFonts w:ascii="Tw Cen MT" w:hAnsi="Tw Cen MT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F6C83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F6C83"/>
    <w:rPr>
      <w:rFonts w:ascii="Tw Cen MT" w:hAnsi="Tw Cen MT"/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F6C83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adeClara">
    <w:name w:val="Light Grid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7F6C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F6C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F6C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F6C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F6C83"/>
    <w:pPr>
      <w:ind w:left="1800" w:hanging="360"/>
      <w:contextualSpacing/>
    </w:pPr>
  </w:style>
  <w:style w:type="paragraph" w:styleId="Commarcadores">
    <w:name w:val="List Bullet"/>
    <w:basedOn w:val="Normal"/>
    <w:uiPriority w:val="10"/>
    <w:qFormat/>
    <w:rsid w:val="007F6C83"/>
    <w:pPr>
      <w:numPr>
        <w:numId w:val="28"/>
      </w:numPr>
    </w:pPr>
  </w:style>
  <w:style w:type="paragraph" w:styleId="Commarcadores2">
    <w:name w:val="List Bullet 2"/>
    <w:basedOn w:val="Normal"/>
    <w:uiPriority w:val="36"/>
    <w:semiHidden/>
    <w:unhideWhenUsed/>
    <w:qFormat/>
    <w:rsid w:val="007F6C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36"/>
    <w:semiHidden/>
    <w:unhideWhenUsed/>
    <w:qFormat/>
    <w:rsid w:val="007F6C83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rsid w:val="007F6C83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rsid w:val="007F6C83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7F6C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7F6C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7F6C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7F6C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7F6C83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qFormat/>
    <w:rsid w:val="007F6C83"/>
    <w:pPr>
      <w:numPr>
        <w:numId w:val="13"/>
      </w:numPr>
    </w:pPr>
  </w:style>
  <w:style w:type="paragraph" w:styleId="Numerada2">
    <w:name w:val="List Number 2"/>
    <w:basedOn w:val="Normal"/>
    <w:uiPriority w:val="99"/>
    <w:semiHidden/>
    <w:unhideWhenUsed/>
    <w:rsid w:val="007F6C83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7F6C83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7F6C83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7F6C83"/>
    <w:pPr>
      <w:numPr>
        <w:numId w:val="32"/>
      </w:numPr>
      <w:contextualSpacing/>
    </w:pPr>
  </w:style>
  <w:style w:type="table" w:customStyle="1" w:styleId="ListTable1Light">
    <w:name w:val="List Table 1 Light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7F6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7F6C83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F6C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F6C83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F6C83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7F6C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7F6C8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7F6C83"/>
    <w:rPr>
      <w:rFonts w:ascii="Tw Cen MT" w:hAnsi="Tw Cen MT"/>
    </w:rPr>
  </w:style>
  <w:style w:type="character" w:styleId="Nmerodepgina">
    <w:name w:val="page number"/>
    <w:basedOn w:val="Fontepargpadro"/>
    <w:uiPriority w:val="99"/>
    <w:semiHidden/>
    <w:unhideWhenUsed/>
    <w:rsid w:val="007F6C83"/>
    <w:rPr>
      <w:rFonts w:ascii="Tw Cen MT" w:hAnsi="Tw Cen MT"/>
    </w:rPr>
  </w:style>
  <w:style w:type="character" w:styleId="TextodoEspaoReservado">
    <w:name w:val="Placeholder Text"/>
    <w:basedOn w:val="Fontepargpadro"/>
    <w:uiPriority w:val="99"/>
    <w:semiHidden/>
    <w:rsid w:val="007F6C83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elanormal"/>
    <w:uiPriority w:val="41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6C83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7F6C8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7F6C83"/>
    <w:rPr>
      <w:rFonts w:ascii="Tw Cen MT" w:hAnsi="Tw Cen MT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7F6C83"/>
  </w:style>
  <w:style w:type="character" w:customStyle="1" w:styleId="SaudaoChar">
    <w:name w:val="Saudação Char"/>
    <w:basedOn w:val="Fontepargpadro"/>
    <w:link w:val="Saudao"/>
    <w:uiPriority w:val="99"/>
    <w:semiHidden/>
    <w:rsid w:val="007F6C83"/>
    <w:rPr>
      <w:rFonts w:ascii="Tw Cen MT" w:hAnsi="Tw Cen MT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7F6C83"/>
    <w:rPr>
      <w:rFonts w:ascii="Tw Cen MT" w:hAnsi="Tw Cen MT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7F6C83"/>
    <w:rPr>
      <w:rFonts w:ascii="Tw Cen MT" w:hAnsi="Tw Cen MT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7F6C83"/>
    <w:rPr>
      <w:rFonts w:ascii="Tw Cen MT" w:hAnsi="Tw Cen MT"/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7F6C83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F6C83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7F6C83"/>
    <w:rPr>
      <w:rFonts w:ascii="Tw Cen MT" w:hAnsi="Tw Cen MT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7F6C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7F6C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7F6C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7F6C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7F6C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7F6C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7F6C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7F6C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7F6C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7F6C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7F6C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7F6C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7F6C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7F6C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7F6C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7F6C8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7F6C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7F6C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7F6C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7F6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7F6C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F6C83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7F6C83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6C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C83"/>
    <w:rPr>
      <w:rFonts w:ascii="Tw Cen MT" w:hAnsi="Tw Cen MT"/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unhideWhenUsed/>
    <w:qFormat/>
    <w:rsid w:val="007F6C83"/>
    <w:pPr>
      <w:ind w:left="720"/>
      <w:contextualSpacing/>
    </w:pPr>
  </w:style>
  <w:style w:type="paragraph" w:styleId="SemEspaamento">
    <w:name w:val="No Spacing"/>
    <w:uiPriority w:val="99"/>
    <w:semiHidden/>
    <w:unhideWhenUsed/>
    <w:rsid w:val="007F6C83"/>
    <w:pPr>
      <w:spacing w:after="0" w:line="240" w:lineRule="auto"/>
    </w:pPr>
    <w:rPr>
      <w:rFonts w:ascii="Tw Cen MT" w:hAnsi="Tw Cen MT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F6C83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emlista"/>
    <w:uiPriority w:val="99"/>
    <w:semiHidden/>
    <w:unhideWhenUsed/>
    <w:rsid w:val="007F6C83"/>
    <w:pPr>
      <w:numPr>
        <w:numId w:val="33"/>
      </w:numPr>
    </w:pPr>
  </w:style>
  <w:style w:type="numbering" w:styleId="1ai">
    <w:name w:val="Outline List 1"/>
    <w:basedOn w:val="Semlista"/>
    <w:uiPriority w:val="99"/>
    <w:semiHidden/>
    <w:unhideWhenUsed/>
    <w:rsid w:val="007F6C83"/>
    <w:pPr>
      <w:numPr>
        <w:numId w:val="34"/>
      </w:numPr>
    </w:pPr>
  </w:style>
  <w:style w:type="numbering" w:styleId="Artigoseo">
    <w:name w:val="Outline List 3"/>
    <w:basedOn w:val="Semlista"/>
    <w:uiPriority w:val="99"/>
    <w:semiHidden/>
    <w:unhideWhenUsed/>
    <w:rsid w:val="007F6C83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pt-PT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83"/>
    <w:rPr>
      <w:rFonts w:ascii="Tw Cen MT" w:hAnsi="Tw Cen MT"/>
    </w:rPr>
  </w:style>
  <w:style w:type="paragraph" w:styleId="Ttulo1">
    <w:name w:val="heading 1"/>
    <w:basedOn w:val="Normal"/>
    <w:link w:val="Ttulo1Char"/>
    <w:uiPriority w:val="9"/>
    <w:qFormat/>
    <w:rsid w:val="007F6C83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7F6C83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83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7F6C83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7F6C83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7F6C8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7F6C83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7F6C8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7F6C8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7F6C83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semiHidden/>
    <w:unhideWhenUsed/>
    <w:rsid w:val="007F6C83"/>
  </w:style>
  <w:style w:type="paragraph" w:styleId="Textoembloco">
    <w:name w:val="Block Text"/>
    <w:basedOn w:val="Normal"/>
    <w:uiPriority w:val="40"/>
    <w:semiHidden/>
    <w:unhideWhenUsed/>
    <w:rsid w:val="007F6C8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F6C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F6C83"/>
    <w:rPr>
      <w:rFonts w:ascii="Tw Cen MT" w:hAnsi="Tw Cen M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C83"/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C83"/>
    <w:rPr>
      <w:rFonts w:ascii="Tahoma" w:hAnsi="Tahoma" w:cs="Tahoma"/>
      <w:sz w:val="22"/>
      <w:szCs w:val="16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F6C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F6C83"/>
    <w:rPr>
      <w:rFonts w:ascii="Tw Cen MT" w:hAnsi="Tw Cen M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7F6C83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F6C83"/>
    <w:rPr>
      <w:rFonts w:ascii="Tw Cen MT" w:hAnsi="Tw Cen MT"/>
      <w:sz w:val="22"/>
      <w:szCs w:val="16"/>
    </w:rPr>
  </w:style>
  <w:style w:type="paragraph" w:styleId="Rodap">
    <w:name w:val="footer"/>
    <w:basedOn w:val="Normal"/>
    <w:link w:val="RodapChar"/>
    <w:uiPriority w:val="99"/>
    <w:unhideWhenUsed/>
    <w:rsid w:val="007F6C83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7F6C83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F6C83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CabealhoChar">
    <w:name w:val="Cabeçalho Char"/>
    <w:basedOn w:val="Fontepargpadro"/>
    <w:link w:val="Cabealho"/>
    <w:uiPriority w:val="99"/>
    <w:rsid w:val="007F6C83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6C83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6C83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83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83"/>
    <w:rPr>
      <w:rFonts w:ascii="Tw Cen MT" w:hAnsi="Tw Cen MT"/>
      <w:caps/>
      <w:spacing w:val="14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83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83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83"/>
    <w:rPr>
      <w:rFonts w:ascii="Tw Cen MT" w:hAnsi="Tw Cen MT"/>
      <w:smallCaps/>
      <w:color w:val="000000" w:themeColor="text1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83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83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Fontepargpadro"/>
    <w:uiPriority w:val="99"/>
    <w:unhideWhenUsed/>
    <w:rsid w:val="007F6C83"/>
    <w:rPr>
      <w:rFonts w:ascii="Tw Cen MT" w:hAnsi="Tw Cen MT"/>
      <w:color w:val="F7B615" w:themeColor="hyperlink"/>
      <w:u w:val="single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7F6C83"/>
    <w:rPr>
      <w:rFonts w:ascii="Tw Cen MT" w:hAnsi="Tw Cen M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7F6C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F6C83"/>
    <w:rPr>
      <w:rFonts w:ascii="Tw Cen MT" w:hAnsi="Tw Cen MT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7F6C83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7F6C83"/>
    <w:rPr>
      <w:rFonts w:ascii="Tw Cen MT" w:hAnsi="Tw Cen MT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7F6C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7F6C83"/>
    <w:rPr>
      <w:rFonts w:ascii="Tw Cen MT" w:hAnsi="Tw Cen M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F6C83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F6C83"/>
    <w:rPr>
      <w:rFonts w:ascii="Tw Cen MT" w:hAnsi="Tw Cen MT"/>
      <w:sz w:val="22"/>
      <w:szCs w:val="16"/>
    </w:rPr>
  </w:style>
  <w:style w:type="numbering" w:customStyle="1" w:styleId="Estilodelistamediano">
    <w:name w:val="Estilo de lista mediano"/>
    <w:uiPriority w:val="99"/>
    <w:rsid w:val="007F6C83"/>
    <w:pPr>
      <w:numPr>
        <w:numId w:val="11"/>
      </w:numPr>
    </w:pPr>
  </w:style>
  <w:style w:type="character" w:styleId="TtulodoLivro">
    <w:name w:val="Book Title"/>
    <w:basedOn w:val="Fontepargpadro"/>
    <w:uiPriority w:val="33"/>
    <w:semiHidden/>
    <w:unhideWhenUsed/>
    <w:qFormat/>
    <w:rsid w:val="007F6C83"/>
    <w:rPr>
      <w:rFonts w:ascii="Tw Cen MT" w:hAnsi="Tw Cen MT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6C83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eunome">
    <w:name w:val="Seu nome"/>
    <w:basedOn w:val="Normal"/>
    <w:uiPriority w:val="1"/>
    <w:qFormat/>
    <w:rsid w:val="007F6C83"/>
    <w:pPr>
      <w:spacing w:after="0"/>
    </w:pPr>
    <w:rPr>
      <w:color w:val="FFFFFF" w:themeColor="background1"/>
      <w:sz w:val="4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7F6C83"/>
    <w:rPr>
      <w:rFonts w:ascii="Tw Cen MT" w:hAnsi="Tw Cen MT"/>
    </w:rPr>
  </w:style>
  <w:style w:type="table" w:styleId="GradeColorida">
    <w:name w:val="Colorful Grid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7F6C83"/>
    <w:pPr>
      <w:ind w:left="220" w:hanging="220"/>
    </w:pPr>
  </w:style>
  <w:style w:type="table" w:styleId="GradeColorida-nfase3">
    <w:name w:val="Colorful Grid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7F6C83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Normal"/>
    <w:link w:val="DataChar"/>
    <w:uiPriority w:val="2"/>
    <w:qFormat/>
    <w:rsid w:val="007F6C83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7F6C83"/>
    <w:rPr>
      <w:rFonts w:ascii="Tw Cen MT" w:hAnsi="Tw Cen MT"/>
      <w:b/>
      <w:color w:val="FFFFFF" w:themeColor="background1"/>
    </w:rPr>
  </w:style>
  <w:style w:type="paragraph" w:customStyle="1" w:styleId="Rodappar">
    <w:name w:val="Rodapé par"/>
    <w:basedOn w:val="Normal"/>
    <w:uiPriority w:val="39"/>
    <w:semiHidden/>
    <w:unhideWhenUsed/>
    <w:qFormat/>
    <w:rsid w:val="007F6C83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Cabealhopar">
    <w:name w:val="Cabeçalho par"/>
    <w:basedOn w:val="Normal"/>
    <w:uiPriority w:val="39"/>
    <w:semiHidden/>
    <w:unhideWhenUsed/>
    <w:qFormat/>
    <w:rsid w:val="007F6C83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esdecontato">
    <w:name w:val="Informações de contato"/>
    <w:basedOn w:val="Normal"/>
    <w:uiPriority w:val="4"/>
    <w:qFormat/>
    <w:rsid w:val="007F6C83"/>
    <w:pPr>
      <w:spacing w:after="0" w:line="240" w:lineRule="auto"/>
    </w:pPr>
  </w:style>
  <w:style w:type="table" w:styleId="GradeColorida-nfase5">
    <w:name w:val="Colorful Grid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elanormal"/>
    <w:uiPriority w:val="40"/>
    <w:rsid w:val="007F6C8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6">
    <w:name w:val="Colorful Grid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7F6C83"/>
    <w:rPr>
      <w:rFonts w:ascii="Tw Cen MT" w:hAnsi="Tw Cen MT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6C83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6C83"/>
    <w:rPr>
      <w:rFonts w:ascii="Tw Cen MT" w:hAnsi="Tw Cen MT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6C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6C83"/>
    <w:rPr>
      <w:rFonts w:ascii="Tw Cen MT" w:hAnsi="Tw Cen MT"/>
      <w:b/>
      <w:bCs/>
      <w:sz w:val="22"/>
      <w:szCs w:val="20"/>
    </w:rPr>
  </w:style>
  <w:style w:type="table" w:styleId="ListaEscura">
    <w:name w:val="Dark List"/>
    <w:basedOn w:val="Tabelanormal"/>
    <w:uiPriority w:val="40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41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42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43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44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45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46"/>
    <w:semiHidden/>
    <w:unhideWhenUsed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F6C8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F6C83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7F6C8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7F6C83"/>
    <w:rPr>
      <w:rFonts w:ascii="Tw Cen MT" w:hAnsi="Tw Cen MT"/>
    </w:rPr>
  </w:style>
  <w:style w:type="character" w:styleId="nfase">
    <w:name w:val="Emphasis"/>
    <w:basedOn w:val="Fontepargpadro"/>
    <w:uiPriority w:val="20"/>
    <w:semiHidden/>
    <w:unhideWhenUsed/>
    <w:qFormat/>
    <w:rsid w:val="007F6C83"/>
    <w:rPr>
      <w:rFonts w:ascii="Tw Cen MT" w:hAnsi="Tw Cen MT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F6C83"/>
    <w:rPr>
      <w:rFonts w:ascii="Tw Cen MT" w:hAnsi="Tw Cen MT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7F6C8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7F6C83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7F6C83"/>
    <w:rPr>
      <w:rFonts w:ascii="Tw Cen MT" w:hAnsi="Tw Cen MT"/>
      <w:color w:val="704404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7F6C83"/>
    <w:rPr>
      <w:rFonts w:ascii="Tw Cen MT" w:hAnsi="Tw Cen MT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C83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C83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7F6C8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7F6C83"/>
    <w:rPr>
      <w:rFonts w:ascii="Tw Cen MT" w:hAnsi="Tw Cen MT"/>
      <w:i/>
      <w:iCs/>
    </w:rPr>
  </w:style>
  <w:style w:type="character" w:styleId="CitaoHTML">
    <w:name w:val="HTML Cit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CdigoHTML">
    <w:name w:val="HTML Code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6C83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7F6C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7F6C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7F6C83"/>
    <w:rPr>
      <w:rFonts w:ascii="Tw Cen MT" w:hAnsi="Tw Cen MT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30" w:hanging="23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460" w:hanging="23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690" w:hanging="23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920" w:hanging="23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150" w:hanging="23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380" w:hanging="23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610" w:hanging="23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1840" w:hanging="23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7F6C83"/>
    <w:pPr>
      <w:spacing w:after="0" w:line="240" w:lineRule="auto"/>
      <w:ind w:left="2070" w:hanging="23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7F6C83"/>
    <w:rPr>
      <w:rFonts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7F6C83"/>
    <w:rPr>
      <w:rFonts w:ascii="Tw Cen MT" w:hAnsi="Tw Cen MT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F6C83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F6C83"/>
    <w:rPr>
      <w:rFonts w:ascii="Tw Cen MT" w:hAnsi="Tw Cen MT"/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F6C83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GradeClara">
    <w:name w:val="Light Grid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41"/>
    <w:semiHidden/>
    <w:unhideWhenUsed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42"/>
    <w:semiHidden/>
    <w:unhideWhenUsed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43"/>
    <w:semiHidden/>
    <w:unhideWhenUsed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44"/>
    <w:semiHidden/>
    <w:unhideWhenUsed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45"/>
    <w:semiHidden/>
    <w:unhideWhenUsed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46"/>
    <w:semiHidden/>
    <w:unhideWhenUsed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7F6C83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7F6C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7F6C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7F6C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7F6C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7F6C83"/>
    <w:pPr>
      <w:ind w:left="1800" w:hanging="360"/>
      <w:contextualSpacing/>
    </w:pPr>
  </w:style>
  <w:style w:type="paragraph" w:styleId="Commarcadores">
    <w:name w:val="List Bullet"/>
    <w:basedOn w:val="Normal"/>
    <w:uiPriority w:val="10"/>
    <w:qFormat/>
    <w:rsid w:val="007F6C83"/>
    <w:pPr>
      <w:numPr>
        <w:numId w:val="28"/>
      </w:numPr>
    </w:pPr>
  </w:style>
  <w:style w:type="paragraph" w:styleId="Commarcadores2">
    <w:name w:val="List Bullet 2"/>
    <w:basedOn w:val="Normal"/>
    <w:uiPriority w:val="36"/>
    <w:semiHidden/>
    <w:unhideWhenUsed/>
    <w:qFormat/>
    <w:rsid w:val="007F6C8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36"/>
    <w:semiHidden/>
    <w:unhideWhenUsed/>
    <w:qFormat/>
    <w:rsid w:val="007F6C83"/>
    <w:pPr>
      <w:numPr>
        <w:numId w:val="5"/>
      </w:numPr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rsid w:val="007F6C83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rsid w:val="007F6C83"/>
    <w:pPr>
      <w:numPr>
        <w:numId w:val="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7F6C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7F6C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7F6C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7F6C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7F6C83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qFormat/>
    <w:rsid w:val="007F6C83"/>
    <w:pPr>
      <w:numPr>
        <w:numId w:val="13"/>
      </w:numPr>
    </w:pPr>
  </w:style>
  <w:style w:type="paragraph" w:styleId="Numerada2">
    <w:name w:val="List Number 2"/>
    <w:basedOn w:val="Normal"/>
    <w:uiPriority w:val="99"/>
    <w:semiHidden/>
    <w:unhideWhenUsed/>
    <w:rsid w:val="007F6C83"/>
    <w:pPr>
      <w:numPr>
        <w:numId w:val="2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7F6C83"/>
    <w:pPr>
      <w:numPr>
        <w:numId w:val="3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7F6C83"/>
    <w:pPr>
      <w:numPr>
        <w:numId w:val="3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7F6C83"/>
    <w:pPr>
      <w:numPr>
        <w:numId w:val="32"/>
      </w:numPr>
      <w:contextualSpacing/>
    </w:pPr>
  </w:style>
  <w:style w:type="table" w:customStyle="1" w:styleId="ListTable1Light">
    <w:name w:val="List Table 1 Light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7F6C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7F6C83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7F6C83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7F6C83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7F6C83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7F6C83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7F6C83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7F6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7F6C83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40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41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42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43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44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45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46"/>
    <w:semiHidden/>
    <w:unhideWhenUsed/>
    <w:rsid w:val="007F6C8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40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41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42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43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44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45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46"/>
    <w:semiHidden/>
    <w:unhideWhenUsed/>
    <w:rsid w:val="007F6C83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40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41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42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43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44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45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46"/>
    <w:semiHidden/>
    <w:unhideWhenUsed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7F6C83"/>
    <w:rPr>
      <w:rFonts w:ascii="Tw Cen MT" w:hAnsi="Tw Cen MT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F6C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F6C83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F6C83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7F6C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7F6C8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7F6C83"/>
    <w:rPr>
      <w:rFonts w:ascii="Tw Cen MT" w:hAnsi="Tw Cen MT"/>
    </w:rPr>
  </w:style>
  <w:style w:type="character" w:styleId="Nmerodepgina">
    <w:name w:val="page number"/>
    <w:basedOn w:val="Fontepargpadro"/>
    <w:uiPriority w:val="99"/>
    <w:semiHidden/>
    <w:unhideWhenUsed/>
    <w:rsid w:val="007F6C83"/>
    <w:rPr>
      <w:rFonts w:ascii="Tw Cen MT" w:hAnsi="Tw Cen MT"/>
    </w:rPr>
  </w:style>
  <w:style w:type="character" w:styleId="TextodoEspaoReservado">
    <w:name w:val="Placeholder Text"/>
    <w:basedOn w:val="Fontepargpadro"/>
    <w:uiPriority w:val="99"/>
    <w:semiHidden/>
    <w:rsid w:val="007F6C83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elanormal"/>
    <w:uiPriority w:val="41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7F6C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7F6C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7F6C8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7F6C83"/>
    <w:rPr>
      <w:rFonts w:ascii="Consolas" w:hAnsi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7F6C8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7F6C83"/>
    <w:rPr>
      <w:rFonts w:ascii="Tw Cen MT" w:hAnsi="Tw Cen MT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7F6C83"/>
  </w:style>
  <w:style w:type="character" w:customStyle="1" w:styleId="SaudaoChar">
    <w:name w:val="Saudação Char"/>
    <w:basedOn w:val="Fontepargpadro"/>
    <w:link w:val="Saudao"/>
    <w:uiPriority w:val="99"/>
    <w:semiHidden/>
    <w:rsid w:val="007F6C83"/>
    <w:rPr>
      <w:rFonts w:ascii="Tw Cen MT" w:hAnsi="Tw Cen MT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7F6C83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7F6C83"/>
    <w:rPr>
      <w:rFonts w:ascii="Tw Cen MT" w:hAnsi="Tw Cen MT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7F6C83"/>
    <w:rPr>
      <w:rFonts w:ascii="Tw Cen MT" w:hAnsi="Tw Cen MT"/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7F6C83"/>
    <w:rPr>
      <w:rFonts w:ascii="Tw Cen MT" w:hAnsi="Tw Cen MT"/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7F6C83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F6C83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7F6C83"/>
    <w:rPr>
      <w:rFonts w:ascii="Tw Cen MT" w:hAnsi="Tw Cen MT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7F6C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7F6C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7F6C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7F6C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7F6C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7F6C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7F6C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7F6C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7F6C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7F6C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7F6C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7F6C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7F6C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7F6C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7F6C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7F6C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7F6C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7F6C8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7F6C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7F6C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7F6C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7F6C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7F6C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7F6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7F6C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7F6C8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F6C83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7F6C83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6C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C83"/>
    <w:rPr>
      <w:rFonts w:ascii="Tw Cen MT" w:hAnsi="Tw Cen MT"/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semiHidden/>
    <w:unhideWhenUsed/>
    <w:qFormat/>
    <w:rsid w:val="007F6C83"/>
    <w:pPr>
      <w:ind w:left="720"/>
      <w:contextualSpacing/>
    </w:pPr>
  </w:style>
  <w:style w:type="paragraph" w:styleId="SemEspaamento">
    <w:name w:val="No Spacing"/>
    <w:uiPriority w:val="99"/>
    <w:semiHidden/>
    <w:unhideWhenUsed/>
    <w:rsid w:val="007F6C83"/>
    <w:pPr>
      <w:spacing w:after="0" w:line="240" w:lineRule="auto"/>
    </w:pPr>
    <w:rPr>
      <w:rFonts w:ascii="Tw Cen MT" w:hAnsi="Tw Cen MT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7F6C83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emlista"/>
    <w:uiPriority w:val="99"/>
    <w:semiHidden/>
    <w:unhideWhenUsed/>
    <w:rsid w:val="007F6C83"/>
    <w:pPr>
      <w:numPr>
        <w:numId w:val="33"/>
      </w:numPr>
    </w:pPr>
  </w:style>
  <w:style w:type="numbering" w:styleId="1ai">
    <w:name w:val="Outline List 1"/>
    <w:basedOn w:val="Semlista"/>
    <w:uiPriority w:val="99"/>
    <w:semiHidden/>
    <w:unhideWhenUsed/>
    <w:rsid w:val="007F6C83"/>
    <w:pPr>
      <w:numPr>
        <w:numId w:val="34"/>
      </w:numPr>
    </w:pPr>
  </w:style>
  <w:style w:type="numbering" w:styleId="Artigoseo">
    <w:name w:val="Outline List 3"/>
    <w:basedOn w:val="Semlista"/>
    <w:uiPriority w:val="99"/>
    <w:semiHidden/>
    <w:unhideWhenUsed/>
    <w:rsid w:val="007F6C83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ego_felipe@hot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go_\AppData\Roaming\Microsoft\Modelos\Currculo_com_foto_tema_Media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65F0F5937242849A44E299AE276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FFDA8E-22A3-4EBC-AA27-CE204F0C7DBD}"/>
      </w:docPartPr>
      <w:docPartBody>
        <w:p w:rsidR="00000000" w:rsidRDefault="00731117">
          <w:pPr>
            <w:pStyle w:val="3D65F0F5937242849A44E299AE2764DB"/>
          </w:pPr>
          <w:r w:rsidRPr="007F6C83">
            <w:rPr>
              <w:lang w:bidi="pt-BR"/>
            </w:rPr>
            <w:t>Seu nome</w:t>
          </w:r>
        </w:p>
      </w:docPartBody>
    </w:docPart>
    <w:docPart>
      <w:docPartPr>
        <w:name w:val="83E0E5266076405CABC5586309E1D9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60AE2-DB91-4A07-B21A-5D7DC814E51F}"/>
      </w:docPartPr>
      <w:docPartBody>
        <w:p w:rsidR="00000000" w:rsidRDefault="00731117">
          <w:pPr>
            <w:pStyle w:val="83E0E5266076405CABC5586309E1D91D"/>
          </w:pPr>
          <w:r w:rsidRPr="007F6C83">
            <w:rPr>
              <w:lang w:bidi="pt-BR"/>
            </w:rPr>
            <w:t>Objetivo</w:t>
          </w:r>
        </w:p>
      </w:docPartBody>
    </w:docPart>
    <w:docPart>
      <w:docPartPr>
        <w:name w:val="C3450E5DB28D468DB905723CCCADA7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EBFEE-5D58-45BB-BE4A-D131FA9ED2A8}"/>
      </w:docPartPr>
      <w:docPartBody>
        <w:p w:rsidR="00000000" w:rsidRDefault="00731117">
          <w:pPr>
            <w:pStyle w:val="C3450E5DB28D468DB905723CCCADA7F8"/>
          </w:pPr>
          <w:r w:rsidRPr="007F6C83">
            <w:rPr>
              <w:lang w:bidi="pt-BR"/>
            </w:rPr>
            <w:t>Educação</w:t>
          </w:r>
        </w:p>
      </w:docPartBody>
    </w:docPart>
    <w:docPart>
      <w:docPartPr>
        <w:name w:val="A77C50D6E4C141C5956C6479242AB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898E84-B0CA-49D2-A7C5-E2DD5BF30046}"/>
      </w:docPartPr>
      <w:docPartBody>
        <w:p w:rsidR="00000000" w:rsidRDefault="00731117">
          <w:pPr>
            <w:pStyle w:val="A77C50D6E4C141C5956C6479242AB556"/>
          </w:pPr>
          <w:r w:rsidRPr="007F6C83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B6"/>
    <w:rsid w:val="00731117"/>
    <w:rsid w:val="00B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65F0F5937242849A44E299AE2764DB">
    <w:name w:val="3D65F0F5937242849A44E299AE2764DB"/>
  </w:style>
  <w:style w:type="paragraph" w:customStyle="1" w:styleId="49983C099A8542B1A7B8BD28D0672F0A">
    <w:name w:val="49983C099A8542B1A7B8BD28D0672F0A"/>
  </w:style>
  <w:style w:type="paragraph" w:customStyle="1" w:styleId="A292DCE10B034BD4BFA54A23C4F23F00">
    <w:name w:val="A292DCE10B034BD4BFA54A23C4F23F00"/>
  </w:style>
  <w:style w:type="paragraph" w:customStyle="1" w:styleId="6C181FC7DC844AA6B577223AB49E248F">
    <w:name w:val="6C181FC7DC844AA6B577223AB49E248F"/>
  </w:style>
  <w:style w:type="paragraph" w:customStyle="1" w:styleId="48E5B875F247417E9BC4317CE03ADCA3">
    <w:name w:val="48E5B875F247417E9BC4317CE03ADCA3"/>
  </w:style>
  <w:style w:type="paragraph" w:customStyle="1" w:styleId="8705AF98FB8D438D99BCC97C94B41C78">
    <w:name w:val="8705AF98FB8D438D99BCC97C94B41C78"/>
  </w:style>
  <w:style w:type="paragraph" w:customStyle="1" w:styleId="83E0E5266076405CABC5586309E1D91D">
    <w:name w:val="83E0E5266076405CABC5586309E1D91D"/>
  </w:style>
  <w:style w:type="paragraph" w:customStyle="1" w:styleId="31064389763C4FCE9D763F578A236ED1">
    <w:name w:val="31064389763C4FCE9D763F578A236ED1"/>
  </w:style>
  <w:style w:type="paragraph" w:customStyle="1" w:styleId="C3450E5DB28D468DB905723CCCADA7F8">
    <w:name w:val="C3450E5DB28D468DB905723CCCADA7F8"/>
  </w:style>
  <w:style w:type="paragraph" w:customStyle="1" w:styleId="7B96EA01A05540B985DDB127E6317AA2">
    <w:name w:val="7B96EA01A05540B985DDB127E6317AA2"/>
  </w:style>
  <w:style w:type="paragraph" w:customStyle="1" w:styleId="CCB35BA4268B4858B5103B215349F4FD">
    <w:name w:val="CCB35BA4268B4858B5103B215349F4FD"/>
  </w:style>
  <w:style w:type="paragraph" w:customStyle="1" w:styleId="57DC9067E41144C7959503639401115D">
    <w:name w:val="57DC9067E41144C7959503639401115D"/>
  </w:style>
  <w:style w:type="paragraph" w:customStyle="1" w:styleId="A77C50D6E4C141C5956C6479242AB556">
    <w:name w:val="A77C50D6E4C141C5956C6479242AB556"/>
  </w:style>
  <w:style w:type="paragraph" w:customStyle="1" w:styleId="B915A319077A4216A866516694CC2C33">
    <w:name w:val="B915A319077A4216A866516694CC2C33"/>
  </w:style>
  <w:style w:type="paragraph" w:customStyle="1" w:styleId="89091DDF80EB4E4F982F163593E2EDF0">
    <w:name w:val="89091DDF80EB4E4F982F163593E2EDF0"/>
  </w:style>
  <w:style w:type="paragraph" w:customStyle="1" w:styleId="572237EA50BC466ABD67274563090963">
    <w:name w:val="572237EA50BC466ABD67274563090963"/>
  </w:style>
  <w:style w:type="paragraph" w:customStyle="1" w:styleId="7625808DCCF54DD383EFD9AF203809C4">
    <w:name w:val="7625808DCCF54DD383EFD9AF203809C4"/>
  </w:style>
  <w:style w:type="paragraph" w:customStyle="1" w:styleId="5927CC2A611540B496D345D0B0B70264">
    <w:name w:val="5927CC2A611540B496D345D0B0B70264"/>
  </w:style>
  <w:style w:type="paragraph" w:customStyle="1" w:styleId="717B8832794E4ACCB507245113DA1691">
    <w:name w:val="717B8832794E4ACCB507245113DA1691"/>
  </w:style>
  <w:style w:type="paragraph" w:customStyle="1" w:styleId="F8E67BA3B8F74057B8BF48216F673CE6">
    <w:name w:val="F8E67BA3B8F74057B8BF48216F673CE6"/>
  </w:style>
  <w:style w:type="paragraph" w:customStyle="1" w:styleId="67F1043112324A6397800983E222DC4C">
    <w:name w:val="67F1043112324A6397800983E222DC4C"/>
  </w:style>
  <w:style w:type="paragraph" w:customStyle="1" w:styleId="BBE3C6DDE7B940FDB98DFD0AA2635BFD">
    <w:name w:val="BBE3C6DDE7B940FDB98DFD0AA2635BFD"/>
  </w:style>
  <w:style w:type="paragraph" w:customStyle="1" w:styleId="E7C08774B31949E6A55F9E6D60FE2047">
    <w:name w:val="E7C08774B31949E6A55F9E6D60FE2047"/>
  </w:style>
  <w:style w:type="paragraph" w:customStyle="1" w:styleId="1CADED19C1EA4E069B4C6869B4B02CCD">
    <w:name w:val="1CADED19C1EA4E069B4C6869B4B02CCD"/>
  </w:style>
  <w:style w:type="paragraph" w:customStyle="1" w:styleId="ADD8AD3BB1E04C78A3EE3527FC4179B8">
    <w:name w:val="ADD8AD3BB1E04C78A3EE3527FC4179B8"/>
  </w:style>
  <w:style w:type="paragraph" w:customStyle="1" w:styleId="A6B061181E964A0FBB11E5D147560621">
    <w:name w:val="A6B061181E964A0FBB11E5D147560621"/>
  </w:style>
  <w:style w:type="paragraph" w:customStyle="1" w:styleId="8FA90223C2664FE8B4D9A571682EACBA">
    <w:name w:val="8FA90223C2664FE8B4D9A571682EACBA"/>
  </w:style>
  <w:style w:type="paragraph" w:customStyle="1" w:styleId="FB32B47B358A4776A3378FBEFFA23E94">
    <w:name w:val="FB32B47B358A4776A3378FBEFFA23E94"/>
  </w:style>
  <w:style w:type="paragraph" w:customStyle="1" w:styleId="7FBE575AAD3842C5A156210442B44FF8">
    <w:name w:val="7FBE575AAD3842C5A156210442B44FF8"/>
    <w:rsid w:val="00B405B6"/>
  </w:style>
  <w:style w:type="paragraph" w:customStyle="1" w:styleId="AE565108CD3F48E79AD325B616406339">
    <w:name w:val="AE565108CD3F48E79AD325B616406339"/>
    <w:rsid w:val="00B405B6"/>
  </w:style>
  <w:style w:type="paragraph" w:customStyle="1" w:styleId="357A09B78D1641409F81D7A995D5AFB6">
    <w:name w:val="357A09B78D1641409F81D7A995D5AFB6"/>
    <w:rsid w:val="00B405B6"/>
  </w:style>
  <w:style w:type="paragraph" w:customStyle="1" w:styleId="AA3CFC3457C442A19E832F066B30FB17">
    <w:name w:val="AA3CFC3457C442A19E832F066B30FB17"/>
    <w:rsid w:val="00B405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65F0F5937242849A44E299AE2764DB">
    <w:name w:val="3D65F0F5937242849A44E299AE2764DB"/>
  </w:style>
  <w:style w:type="paragraph" w:customStyle="1" w:styleId="49983C099A8542B1A7B8BD28D0672F0A">
    <w:name w:val="49983C099A8542B1A7B8BD28D0672F0A"/>
  </w:style>
  <w:style w:type="paragraph" w:customStyle="1" w:styleId="A292DCE10B034BD4BFA54A23C4F23F00">
    <w:name w:val="A292DCE10B034BD4BFA54A23C4F23F00"/>
  </w:style>
  <w:style w:type="paragraph" w:customStyle="1" w:styleId="6C181FC7DC844AA6B577223AB49E248F">
    <w:name w:val="6C181FC7DC844AA6B577223AB49E248F"/>
  </w:style>
  <w:style w:type="paragraph" w:customStyle="1" w:styleId="48E5B875F247417E9BC4317CE03ADCA3">
    <w:name w:val="48E5B875F247417E9BC4317CE03ADCA3"/>
  </w:style>
  <w:style w:type="paragraph" w:customStyle="1" w:styleId="8705AF98FB8D438D99BCC97C94B41C78">
    <w:name w:val="8705AF98FB8D438D99BCC97C94B41C78"/>
  </w:style>
  <w:style w:type="paragraph" w:customStyle="1" w:styleId="83E0E5266076405CABC5586309E1D91D">
    <w:name w:val="83E0E5266076405CABC5586309E1D91D"/>
  </w:style>
  <w:style w:type="paragraph" w:customStyle="1" w:styleId="31064389763C4FCE9D763F578A236ED1">
    <w:name w:val="31064389763C4FCE9D763F578A236ED1"/>
  </w:style>
  <w:style w:type="paragraph" w:customStyle="1" w:styleId="C3450E5DB28D468DB905723CCCADA7F8">
    <w:name w:val="C3450E5DB28D468DB905723CCCADA7F8"/>
  </w:style>
  <w:style w:type="paragraph" w:customStyle="1" w:styleId="7B96EA01A05540B985DDB127E6317AA2">
    <w:name w:val="7B96EA01A05540B985DDB127E6317AA2"/>
  </w:style>
  <w:style w:type="paragraph" w:customStyle="1" w:styleId="CCB35BA4268B4858B5103B215349F4FD">
    <w:name w:val="CCB35BA4268B4858B5103B215349F4FD"/>
  </w:style>
  <w:style w:type="paragraph" w:customStyle="1" w:styleId="57DC9067E41144C7959503639401115D">
    <w:name w:val="57DC9067E41144C7959503639401115D"/>
  </w:style>
  <w:style w:type="paragraph" w:customStyle="1" w:styleId="A77C50D6E4C141C5956C6479242AB556">
    <w:name w:val="A77C50D6E4C141C5956C6479242AB556"/>
  </w:style>
  <w:style w:type="paragraph" w:customStyle="1" w:styleId="B915A319077A4216A866516694CC2C33">
    <w:name w:val="B915A319077A4216A866516694CC2C33"/>
  </w:style>
  <w:style w:type="paragraph" w:customStyle="1" w:styleId="89091DDF80EB4E4F982F163593E2EDF0">
    <w:name w:val="89091DDF80EB4E4F982F163593E2EDF0"/>
  </w:style>
  <w:style w:type="paragraph" w:customStyle="1" w:styleId="572237EA50BC466ABD67274563090963">
    <w:name w:val="572237EA50BC466ABD67274563090963"/>
  </w:style>
  <w:style w:type="paragraph" w:customStyle="1" w:styleId="7625808DCCF54DD383EFD9AF203809C4">
    <w:name w:val="7625808DCCF54DD383EFD9AF203809C4"/>
  </w:style>
  <w:style w:type="paragraph" w:customStyle="1" w:styleId="5927CC2A611540B496D345D0B0B70264">
    <w:name w:val="5927CC2A611540B496D345D0B0B70264"/>
  </w:style>
  <w:style w:type="paragraph" w:customStyle="1" w:styleId="717B8832794E4ACCB507245113DA1691">
    <w:name w:val="717B8832794E4ACCB507245113DA1691"/>
  </w:style>
  <w:style w:type="paragraph" w:customStyle="1" w:styleId="F8E67BA3B8F74057B8BF48216F673CE6">
    <w:name w:val="F8E67BA3B8F74057B8BF48216F673CE6"/>
  </w:style>
  <w:style w:type="paragraph" w:customStyle="1" w:styleId="67F1043112324A6397800983E222DC4C">
    <w:name w:val="67F1043112324A6397800983E222DC4C"/>
  </w:style>
  <w:style w:type="paragraph" w:customStyle="1" w:styleId="BBE3C6DDE7B940FDB98DFD0AA2635BFD">
    <w:name w:val="BBE3C6DDE7B940FDB98DFD0AA2635BFD"/>
  </w:style>
  <w:style w:type="paragraph" w:customStyle="1" w:styleId="E7C08774B31949E6A55F9E6D60FE2047">
    <w:name w:val="E7C08774B31949E6A55F9E6D60FE2047"/>
  </w:style>
  <w:style w:type="paragraph" w:customStyle="1" w:styleId="1CADED19C1EA4E069B4C6869B4B02CCD">
    <w:name w:val="1CADED19C1EA4E069B4C6869B4B02CCD"/>
  </w:style>
  <w:style w:type="paragraph" w:customStyle="1" w:styleId="ADD8AD3BB1E04C78A3EE3527FC4179B8">
    <w:name w:val="ADD8AD3BB1E04C78A3EE3527FC4179B8"/>
  </w:style>
  <w:style w:type="paragraph" w:customStyle="1" w:styleId="A6B061181E964A0FBB11E5D147560621">
    <w:name w:val="A6B061181E964A0FBB11E5D147560621"/>
  </w:style>
  <w:style w:type="paragraph" w:customStyle="1" w:styleId="8FA90223C2664FE8B4D9A571682EACBA">
    <w:name w:val="8FA90223C2664FE8B4D9A571682EACBA"/>
  </w:style>
  <w:style w:type="paragraph" w:customStyle="1" w:styleId="FB32B47B358A4776A3378FBEFFA23E94">
    <w:name w:val="FB32B47B358A4776A3378FBEFFA23E94"/>
  </w:style>
  <w:style w:type="paragraph" w:customStyle="1" w:styleId="7FBE575AAD3842C5A156210442B44FF8">
    <w:name w:val="7FBE575AAD3842C5A156210442B44FF8"/>
    <w:rsid w:val="00B405B6"/>
  </w:style>
  <w:style w:type="paragraph" w:customStyle="1" w:styleId="AE565108CD3F48E79AD325B616406339">
    <w:name w:val="AE565108CD3F48E79AD325B616406339"/>
    <w:rsid w:val="00B405B6"/>
  </w:style>
  <w:style w:type="paragraph" w:customStyle="1" w:styleId="357A09B78D1641409F81D7A995D5AFB6">
    <w:name w:val="357A09B78D1641409F81D7A995D5AFB6"/>
    <w:rsid w:val="00B405B6"/>
  </w:style>
  <w:style w:type="paragraph" w:customStyle="1" w:styleId="AA3CFC3457C442A19E832F066B30FB17">
    <w:name w:val="AA3CFC3457C442A19E832F066B30FB17"/>
    <w:rsid w:val="00B40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CD09B-989A-4C73-9D14-D04F456A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Currculo_com_foto_tema_Mediano</Template>
  <TotalTime>35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</dc:creator>
  <dc:description>Diego Felipe dos Santos</dc:description>
  <cp:lastModifiedBy>Diego Felipe</cp:lastModifiedBy>
  <cp:revision>1</cp:revision>
  <dcterms:created xsi:type="dcterms:W3CDTF">2021-06-25T00:16:00Z</dcterms:created>
  <dcterms:modified xsi:type="dcterms:W3CDTF">2021-06-25T00:51:00Z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