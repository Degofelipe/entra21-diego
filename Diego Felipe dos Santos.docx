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 primeira tabela tem seu nome, a segunda tabela tem a data, imagem e informações de contato"/>
      </w:tblPr>
      <w:tblGrid>
        <w:gridCol w:w="13029"/>
      </w:tblGrid>
      <w:tr w:rsidR="000D13BB" w:rsidRPr="007F6C83" w:rsidTr="002F4829">
        <w:trPr>
          <w:trHeight w:val="648"/>
        </w:trPr>
        <w:sdt>
          <w:sdtPr>
            <w:rPr>
              <w:color w:val="auto"/>
              <w:lang w:val="pt-BR"/>
            </w:rPr>
            <w:alias w:val="Insira seu nome:"/>
            <w:tag w:val="Insira seu nome:"/>
            <w:id w:val="-605731169"/>
            <w:placeholder>
              <w:docPart w:val="3D65F0F5937242849A44E299AE2764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10070" w:type="dxa"/>
                <w:shd w:val="clear" w:color="auto" w:fill="auto"/>
                <w:tcMar>
                  <w:top w:w="14" w:type="dxa"/>
                  <w:bottom w:w="14" w:type="dxa"/>
                </w:tcMar>
                <w:vAlign w:val="center"/>
              </w:tcPr>
              <w:p w:rsidR="000D13BB" w:rsidRPr="007F6C83" w:rsidRDefault="002F4829" w:rsidP="002F4829">
                <w:pPr>
                  <w:pStyle w:val="Seunome"/>
                  <w:rPr>
                    <w:lang w:val="pt-BR"/>
                  </w:rPr>
                </w:pPr>
                <w:r w:rsidRPr="002F4829">
                  <w:rPr>
                    <w:color w:val="auto"/>
                    <w:lang w:val="pt-BR"/>
                  </w:rPr>
                  <w:t>Diego Felipe dos Santos</w:t>
                </w:r>
              </w:p>
            </w:tc>
          </w:sdtContent>
        </w:sdt>
      </w:tr>
    </w:tbl>
    <w:tbl>
      <w:tblPr>
        <w:tblW w:w="693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 primeira tabela tem seu nome, a segunda tabela tem a data, imagem e informações de contato"/>
      </w:tblPr>
      <w:tblGrid>
        <w:gridCol w:w="2526"/>
        <w:gridCol w:w="453"/>
        <w:gridCol w:w="6981"/>
        <w:gridCol w:w="443"/>
      </w:tblGrid>
      <w:tr w:rsidR="00B04B3F" w:rsidRPr="002F4829" w:rsidTr="002F4829">
        <w:trPr>
          <w:trHeight w:val="36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2F4829" w:rsidRDefault="00507D86" w:rsidP="002F4829">
            <w:pPr>
              <w:pStyle w:val="Data"/>
              <w:framePr w:wrap="auto" w:hAnchor="text" w:xAlign="left" w:yAlign="inline"/>
              <w:suppressOverlap w:val="0"/>
              <w:rPr>
                <w:rFonts w:ascii="Times New Roman" w:hAnsi="Times New Roman"/>
                <w:b w:val="0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pt-BR"/>
              </w:rPr>
              <w:t>Idade:</w:t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2F4829" w:rsidRDefault="00507D86" w:rsidP="00A42117">
            <w:pPr>
              <w:spacing w:after="0"/>
              <w:rPr>
                <w:rFonts w:ascii="Times New Roman" w:hAnsi="Times New Roman"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32"/>
                <w:szCs w:val="32"/>
                <w:lang w:val="pt-BR"/>
              </w:rPr>
              <w:t>29 anos</w:t>
            </w:r>
          </w:p>
        </w:tc>
      </w:tr>
      <w:tr w:rsidR="00B04B3F" w:rsidRPr="002F4829" w:rsidTr="002F4829">
        <w:trPr>
          <w:gridAfter w:val="1"/>
          <w:wAfter w:w="464" w:type="dxa"/>
          <w:trHeight w:val="257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2F4829" w:rsidRDefault="00B04B3F" w:rsidP="002F4829">
            <w:pPr>
              <w:spacing w:after="0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noProof/>
                <w:sz w:val="32"/>
                <w:szCs w:val="32"/>
                <w:lang w:val="pt-BR" w:eastAsia="pt-BR"/>
              </w:rPr>
              <w:drawing>
                <wp:inline distT="0" distB="0" distL="0" distR="0" wp14:anchorId="28265DFC" wp14:editId="62F04976">
                  <wp:extent cx="1437133" cy="1266825"/>
                  <wp:effectExtent l="66040" t="48260" r="133985" b="133985"/>
                  <wp:docPr id="1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49602" cy="127781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2F4829" w:rsidRDefault="002F4829" w:rsidP="00A42117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sz w:val="32"/>
                <w:szCs w:val="32"/>
              </w:rPr>
              <w:t>Endereço: Rua Mal Floriano Peixoto, Número: 03785, Casa 08. Bairro  Pe Martinho Stein - Timbó – SC 89120-000</w:t>
            </w:r>
          </w:p>
          <w:p w:rsidR="000D13BB" w:rsidRPr="002F4829" w:rsidRDefault="002F4829" w:rsidP="00A42117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sz w:val="32"/>
                <w:szCs w:val="32"/>
                <w:lang w:val="pt-BR"/>
              </w:rPr>
              <w:t>Telefone (47) 3380-8290 – (47) 9 8884-8888</w:t>
            </w:r>
          </w:p>
          <w:p w:rsidR="00B04B3F" w:rsidRPr="002F4829" w:rsidRDefault="002F4829" w:rsidP="00507D86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sz w:val="32"/>
                <w:szCs w:val="32"/>
                <w:lang w:val="pt-BR"/>
              </w:rPr>
              <w:t xml:space="preserve">Email:  </w:t>
            </w:r>
            <w:hyperlink r:id="rId9" w:history="1">
              <w:r w:rsidR="00D3134A" w:rsidRPr="00D3134A">
                <w:rPr>
                  <w:rStyle w:val="Hyperlink"/>
                  <w:rFonts w:ascii="Times New Roman" w:hAnsi="Times New Roman"/>
                  <w:color w:val="auto"/>
                  <w:sz w:val="32"/>
                  <w:szCs w:val="32"/>
                  <w:u w:val="none"/>
                  <w:lang w:val="pt-BR"/>
                </w:rPr>
                <w:t>dego_felipe@hotmail.com</w:t>
              </w:r>
            </w:hyperlink>
          </w:p>
        </w:tc>
      </w:tr>
    </w:tbl>
    <w:p w:rsidR="0095612F" w:rsidRDefault="0095612F" w:rsidP="00D3134A">
      <w:pPr>
        <w:pStyle w:val="Ttulo1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Objetivo</w:t>
      </w:r>
    </w:p>
    <w:p w:rsidR="0095612F" w:rsidRDefault="0095612F" w:rsidP="00507D86">
      <w:pPr>
        <w:spacing w:line="240" w:lineRule="auto"/>
        <w:rPr>
          <w:lang w:val="pt-BR"/>
        </w:rPr>
      </w:pPr>
      <w:r>
        <w:rPr>
          <w:lang w:val="pt-BR"/>
        </w:rPr>
        <w:t>Migrando para área de ti</w:t>
      </w:r>
    </w:p>
    <w:p w:rsidR="0095612F" w:rsidRDefault="0095612F" w:rsidP="00507D86">
      <w:pPr>
        <w:spacing w:line="240" w:lineRule="auto"/>
        <w:rPr>
          <w:lang w:val="pt-BR"/>
        </w:rPr>
      </w:pPr>
      <w:r>
        <w:rPr>
          <w:lang w:val="pt-BR"/>
        </w:rPr>
        <w:t>Vaga de desenvolvedor, linguagem javascrit</w:t>
      </w:r>
    </w:p>
    <w:p w:rsidR="0095612F" w:rsidRPr="00D3134A" w:rsidRDefault="0095612F" w:rsidP="00D3134A">
      <w:pPr>
        <w:pStyle w:val="Ttulo1"/>
        <w:rPr>
          <w:rFonts w:ascii="Times New Roman" w:hAnsi="Times New Roman"/>
          <w:sz w:val="28"/>
          <w:szCs w:val="28"/>
          <w:lang w:val="pt-BR"/>
        </w:rPr>
      </w:pPr>
    </w:p>
    <w:p w:rsidR="00E11730" w:rsidRPr="00D3134A" w:rsidRDefault="00D83351" w:rsidP="00860837">
      <w:pPr>
        <w:pStyle w:val="Ttulo1"/>
        <w:rPr>
          <w:rFonts w:ascii="Times New Roman" w:hAnsi="Times New Roman"/>
          <w:sz w:val="28"/>
          <w:szCs w:val="28"/>
          <w:lang w:val="pt-BR"/>
        </w:rPr>
      </w:pPr>
      <w:sdt>
        <w:sdtPr>
          <w:rPr>
            <w:rFonts w:ascii="Times New Roman" w:hAnsi="Times New Roman"/>
            <w:sz w:val="28"/>
            <w:szCs w:val="28"/>
            <w:lang w:val="pt-BR"/>
          </w:rPr>
          <w:alias w:val="Escolaridade:"/>
          <w:tag w:val="Escolaridade:"/>
          <w:id w:val="946657345"/>
          <w:placeholder>
            <w:docPart w:val="C3450E5DB28D468DB905723CCCADA7F8"/>
          </w:placeholder>
          <w:temporary/>
          <w:showingPlcHdr/>
        </w:sdtPr>
        <w:sdtEndPr/>
        <w:sdtContent>
          <w:r w:rsidR="00E11730" w:rsidRPr="00D3134A">
            <w:rPr>
              <w:rFonts w:ascii="Times New Roman" w:hAnsi="Times New Roman"/>
              <w:sz w:val="28"/>
              <w:szCs w:val="28"/>
              <w:lang w:val="pt-BR" w:bidi="pt-BR"/>
            </w:rPr>
            <w:t>Educação</w:t>
          </w:r>
        </w:sdtContent>
      </w:sdt>
    </w:p>
    <w:p w:rsidR="00E11730" w:rsidRPr="00D3134A" w:rsidRDefault="00A2061E" w:rsidP="00860837">
      <w:pPr>
        <w:pStyle w:val="Ttulo2"/>
        <w:rPr>
          <w:rFonts w:ascii="Times New Roman" w:hAnsi="Times New Roman"/>
          <w:sz w:val="28"/>
          <w:lang w:val="pt-BR"/>
        </w:rPr>
      </w:pPr>
      <w:r w:rsidRPr="00D3134A">
        <w:rPr>
          <w:rFonts w:ascii="Times New Roman" w:hAnsi="Times New Roman"/>
          <w:sz w:val="28"/>
          <w:lang w:val="pt-BR"/>
        </w:rPr>
        <w:t>Centro Universitário Leonardo Da Vinci</w:t>
      </w:r>
    </w:p>
    <w:p w:rsidR="00E11730" w:rsidRPr="00D3134A" w:rsidRDefault="00A2061E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>Licenciatura em Matemática</w:t>
      </w:r>
      <w:r w:rsidR="00507D86">
        <w:rPr>
          <w:rFonts w:ascii="Times New Roman" w:hAnsi="Times New Roman"/>
          <w:sz w:val="28"/>
          <w:szCs w:val="28"/>
          <w:lang w:val="pt-BR"/>
        </w:rPr>
        <w:t xml:space="preserve"> - </w:t>
      </w:r>
      <w:r w:rsidR="00507D86" w:rsidRPr="00507D86">
        <w:rPr>
          <w:rFonts w:ascii="Times New Roman" w:hAnsi="Times New Roman"/>
          <w:b/>
          <w:sz w:val="28"/>
          <w:szCs w:val="28"/>
          <w:lang w:val="pt-BR"/>
        </w:rPr>
        <w:t>Uniasselvi</w:t>
      </w:r>
    </w:p>
    <w:p w:rsidR="00E11730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6 semestre trancado em 2015.</w:t>
      </w: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Ensino médio – </w:t>
      </w:r>
      <w:r w:rsidRPr="00507D86">
        <w:rPr>
          <w:rFonts w:ascii="Times New Roman" w:hAnsi="Times New Roman"/>
          <w:b/>
          <w:sz w:val="28"/>
          <w:szCs w:val="28"/>
          <w:lang w:val="pt-BR"/>
        </w:rPr>
        <w:t>EEB Osvaldo Cruz</w:t>
      </w:r>
      <w:r>
        <w:rPr>
          <w:rFonts w:ascii="Times New Roman" w:hAnsi="Times New Roman"/>
          <w:sz w:val="28"/>
          <w:szCs w:val="28"/>
          <w:lang w:val="pt-BR"/>
        </w:rPr>
        <w:t xml:space="preserve"> – término em 2010</w:t>
      </w: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Ensino Fundamental – </w:t>
      </w:r>
      <w:r w:rsidRPr="00507D86">
        <w:rPr>
          <w:rFonts w:ascii="Times New Roman" w:hAnsi="Times New Roman"/>
          <w:b/>
          <w:sz w:val="28"/>
          <w:szCs w:val="28"/>
          <w:lang w:val="pt-BR"/>
        </w:rPr>
        <w:t>EEB Teófilo Nolasco de Almeida</w:t>
      </w:r>
      <w:r>
        <w:rPr>
          <w:rFonts w:ascii="Times New Roman" w:hAnsi="Times New Roman"/>
          <w:sz w:val="28"/>
          <w:szCs w:val="28"/>
          <w:lang w:val="pt-BR"/>
        </w:rPr>
        <w:t xml:space="preserve"> –</w:t>
      </w:r>
    </w:p>
    <w:p w:rsidR="00507D86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Término em 2006</w:t>
      </w:r>
    </w:p>
    <w:p w:rsidR="00507D86" w:rsidRPr="00D3134A" w:rsidRDefault="00507D86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E11730" w:rsidRPr="00D3134A" w:rsidRDefault="00D83351" w:rsidP="00860837">
      <w:pPr>
        <w:pStyle w:val="Ttulo1"/>
        <w:rPr>
          <w:rFonts w:ascii="Times New Roman" w:hAnsi="Times New Roman"/>
          <w:sz w:val="28"/>
          <w:szCs w:val="28"/>
          <w:lang w:val="pt-BR"/>
        </w:rPr>
      </w:pPr>
      <w:sdt>
        <w:sdtPr>
          <w:rPr>
            <w:rFonts w:ascii="Times New Roman" w:hAnsi="Times New Roman"/>
            <w:sz w:val="28"/>
            <w:szCs w:val="28"/>
            <w:lang w:val="pt-BR"/>
          </w:rPr>
          <w:alias w:val="Experiência:"/>
          <w:tag w:val="Experiência:"/>
          <w:id w:val="1810974222"/>
          <w:placeholder>
            <w:docPart w:val="A77C50D6E4C141C5956C6479242AB556"/>
          </w:placeholder>
          <w:temporary/>
          <w:showingPlcHdr/>
        </w:sdtPr>
        <w:sdtEndPr/>
        <w:sdtContent>
          <w:r w:rsidR="00E11730" w:rsidRPr="00D3134A">
            <w:rPr>
              <w:rFonts w:ascii="Times New Roman" w:hAnsi="Times New Roman"/>
              <w:sz w:val="28"/>
              <w:szCs w:val="28"/>
              <w:lang w:val="pt-BR" w:bidi="pt-BR"/>
            </w:rPr>
            <w:t>experiência</w:t>
          </w:r>
        </w:sdtContent>
      </w:sdt>
    </w:p>
    <w:p w:rsidR="00E11730" w:rsidRPr="00D3134A" w:rsidRDefault="00A2061E" w:rsidP="00860837">
      <w:pPr>
        <w:pStyle w:val="Ttulo2"/>
        <w:rPr>
          <w:rFonts w:ascii="Times New Roman" w:hAnsi="Times New Roman"/>
          <w:sz w:val="28"/>
          <w:lang w:val="pt-BR"/>
        </w:rPr>
      </w:pPr>
      <w:r w:rsidRPr="00D3134A">
        <w:rPr>
          <w:rFonts w:ascii="Times New Roman" w:hAnsi="Times New Roman"/>
          <w:sz w:val="28"/>
          <w:lang w:val="pt-BR"/>
        </w:rPr>
        <w:t>Talhador</w:t>
      </w:r>
      <w:r w:rsidR="00E11730" w:rsidRPr="00D3134A">
        <w:rPr>
          <w:rFonts w:ascii="Times New Roman" w:hAnsi="Times New Roman"/>
          <w:sz w:val="28"/>
          <w:lang w:val="pt-BR" w:bidi="pt-BR"/>
        </w:rPr>
        <w:t xml:space="preserve"> | </w:t>
      </w:r>
      <w:r w:rsidRPr="00D3134A">
        <w:rPr>
          <w:rFonts w:ascii="Times New Roman" w:hAnsi="Times New Roman"/>
          <w:sz w:val="28"/>
          <w:lang w:val="pt-BR"/>
        </w:rPr>
        <w:t xml:space="preserve">Mafrise Confecções </w:t>
      </w:r>
      <w:r w:rsidR="00A02433">
        <w:rPr>
          <w:rFonts w:ascii="Times New Roman" w:hAnsi="Times New Roman"/>
          <w:sz w:val="28"/>
          <w:lang w:val="pt-BR"/>
        </w:rPr>
        <w:t>EIRELI</w:t>
      </w:r>
    </w:p>
    <w:p w:rsidR="00E11730" w:rsidRPr="00D3134A" w:rsidRDefault="00A2061E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 w:rsidR="00A02433">
        <w:rPr>
          <w:rFonts w:ascii="Times New Roman" w:hAnsi="Times New Roman"/>
          <w:sz w:val="28"/>
          <w:szCs w:val="28"/>
          <w:lang w:val="pt-BR"/>
        </w:rPr>
        <w:t xml:space="preserve">01/10/2018 </w:t>
      </w:r>
      <w:r w:rsidR="00E11730"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 w:rsidR="00D3134A" w:rsidRPr="00D3134A">
        <w:rPr>
          <w:rFonts w:ascii="Times New Roman" w:hAnsi="Times New Roman"/>
          <w:sz w:val="28"/>
          <w:szCs w:val="28"/>
          <w:lang w:val="pt-BR"/>
        </w:rPr>
        <w:t>Até o presente momento</w:t>
      </w:r>
    </w:p>
    <w:p w:rsidR="00E11730" w:rsidRPr="00D3134A" w:rsidRDefault="00D3134A" w:rsidP="005B7CDC">
      <w:pPr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>Talhador, infestador, e modelista em audaces.</w:t>
      </w:r>
    </w:p>
    <w:p w:rsidR="00D3134A" w:rsidRPr="00D3134A" w:rsidRDefault="00A02433" w:rsidP="00D3134A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="00D3134A"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D3134A" w:rsidRPr="00D3134A" w:rsidRDefault="00D3134A" w:rsidP="00D3134A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 w:rsidR="00A02433">
        <w:rPr>
          <w:rFonts w:ascii="Times New Roman" w:hAnsi="Times New Roman"/>
          <w:sz w:val="28"/>
          <w:szCs w:val="28"/>
          <w:lang w:val="pt-BR"/>
        </w:rPr>
        <w:t>31/07/2017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 w:rsidR="00A02433">
        <w:rPr>
          <w:rFonts w:ascii="Times New Roman" w:hAnsi="Times New Roman"/>
          <w:sz w:val="28"/>
          <w:szCs w:val="28"/>
          <w:lang w:val="pt-BR"/>
        </w:rPr>
        <w:t>21/12/2017</w:t>
      </w:r>
    </w:p>
    <w:p w:rsidR="00D3134A" w:rsidRPr="00D3134A" w:rsidRDefault="00A02433" w:rsidP="00D3134A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13/02/2017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30/07/2017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lastRenderedPageBreak/>
        <w:t>Professor</w:t>
      </w:r>
      <w:r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01/08/2016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21/12/2016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01/04/2015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22/12/2015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ciências exatas e naturais do ensino fundamental.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 w:rsidRPr="00D3134A">
        <w:rPr>
          <w:rFonts w:ascii="Times New Roman" w:hAnsi="Times New Roman"/>
          <w:sz w:val="28"/>
          <w:lang w:val="pt-BR"/>
        </w:rPr>
        <w:t>Talhador</w:t>
      </w:r>
      <w:r w:rsidRPr="00D3134A">
        <w:rPr>
          <w:rFonts w:ascii="Times New Roman" w:hAnsi="Times New Roman"/>
          <w:sz w:val="28"/>
          <w:lang w:val="pt-BR" w:bidi="pt-BR"/>
        </w:rPr>
        <w:t xml:space="preserve"> | </w:t>
      </w:r>
      <w:r w:rsidRPr="00D3134A">
        <w:rPr>
          <w:rFonts w:ascii="Times New Roman" w:hAnsi="Times New Roman"/>
          <w:sz w:val="28"/>
          <w:lang w:val="pt-BR"/>
        </w:rPr>
        <w:t xml:space="preserve">Mafrise Confecções </w:t>
      </w:r>
      <w:r>
        <w:rPr>
          <w:rFonts w:ascii="Times New Roman" w:hAnsi="Times New Roman"/>
          <w:sz w:val="28"/>
          <w:lang w:val="pt-BR"/>
        </w:rPr>
        <w:t>EIRELI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 xml:space="preserve">01/05/2008 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28/03/2018.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>Talhador, infestador, e modelista em audaces.</w:t>
      </w:r>
    </w:p>
    <w:p w:rsidR="002713D7" w:rsidRDefault="002713D7" w:rsidP="003C79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3D0FF7" w:rsidRDefault="003D0FF7" w:rsidP="003C79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3D0FF7" w:rsidRDefault="003D0FF7" w:rsidP="003D0FF7">
      <w:pPr>
        <w:pStyle w:val="Ttulo1"/>
        <w:rPr>
          <w:lang w:val="pt-BR"/>
        </w:rPr>
      </w:pPr>
      <w:r>
        <w:rPr>
          <w:lang w:val="pt-BR"/>
        </w:rPr>
        <w:t>cursos</w:t>
      </w:r>
    </w:p>
    <w:p w:rsidR="003D0FF7" w:rsidRDefault="003D0FF7" w:rsidP="003D0FF7">
      <w:pPr>
        <w:pStyle w:val="Ttulo2"/>
        <w:rPr>
          <w:lang w:val="pt-BR"/>
        </w:rPr>
      </w:pPr>
      <w:r>
        <w:rPr>
          <w:lang w:val="pt-BR"/>
        </w:rPr>
        <w:t>Senac Timbó –</w:t>
      </w:r>
    </w:p>
    <w:p w:rsidR="003D0FF7" w:rsidRPr="00D3134A" w:rsidRDefault="003D0FF7" w:rsidP="003D0FF7">
      <w:pPr>
        <w:rPr>
          <w:lang w:val="pt-BR"/>
        </w:rPr>
      </w:pPr>
      <w:r>
        <w:rPr>
          <w:lang w:val="pt-BR"/>
        </w:rPr>
        <w:t xml:space="preserve">Desenvolvedor web – JavaScript – 240hs ano  </w:t>
      </w:r>
      <w:bookmarkStart w:id="0" w:name="_GoBack"/>
      <w:bookmarkEnd w:id="0"/>
      <w:r>
        <w:rPr>
          <w:lang w:val="pt-BR"/>
        </w:rPr>
        <w:t>2021</w:t>
      </w:r>
    </w:p>
    <w:sectPr w:rsidR="003D0FF7" w:rsidRPr="00D3134A" w:rsidSect="007F6C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351" w:rsidRDefault="00D83351">
      <w:pPr>
        <w:spacing w:after="0" w:line="240" w:lineRule="auto"/>
      </w:pPr>
      <w:r>
        <w:separator/>
      </w:r>
    </w:p>
  </w:endnote>
  <w:endnote w:type="continuationSeparator" w:id="0">
    <w:p w:rsidR="00D83351" w:rsidRDefault="00D8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7F6C83" w:rsidRDefault="00B6326A" w:rsidP="00E11730">
    <w:pPr>
      <w:pStyle w:val="Rodap"/>
      <w:rPr>
        <w:lang w:val="pt-BR"/>
      </w:rPr>
    </w:pPr>
    <w:r w:rsidRPr="007F6C83">
      <w:rPr>
        <w:lang w:val="pt-BR" w:bidi="pt-BR"/>
      </w:rPr>
      <w:t xml:space="preserve">Página </w:t>
    </w:r>
    <w:r w:rsidRPr="007F6C83">
      <w:rPr>
        <w:sz w:val="20"/>
        <w:szCs w:val="20"/>
        <w:lang w:val="pt-BR" w:bidi="pt-BR"/>
      </w:rPr>
      <w:fldChar w:fldCharType="begin"/>
    </w:r>
    <w:r w:rsidRPr="007F6C83">
      <w:rPr>
        <w:lang w:val="pt-BR" w:bidi="pt-BR"/>
      </w:rPr>
      <w:instrText xml:space="preserve"> PAGE   \* MERGEFORMAT </w:instrText>
    </w:r>
    <w:r w:rsidRPr="007F6C83">
      <w:rPr>
        <w:sz w:val="20"/>
        <w:szCs w:val="20"/>
        <w:lang w:val="pt-BR" w:bidi="pt-BR"/>
      </w:rPr>
      <w:fldChar w:fldCharType="separate"/>
    </w:r>
    <w:r w:rsidR="00361593" w:rsidRPr="00361593">
      <w:rPr>
        <w:noProof/>
        <w:sz w:val="24"/>
        <w:szCs w:val="24"/>
        <w:lang w:val="pt-BR" w:bidi="pt-BR"/>
      </w:rPr>
      <w:t>2</w:t>
    </w:r>
    <w:r w:rsidRPr="007F6C83">
      <w:rPr>
        <w:noProof/>
        <w:sz w:val="24"/>
        <w:szCs w:val="24"/>
        <w:lang w:val="pt-BR" w:bidi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351" w:rsidRDefault="00D83351">
      <w:pPr>
        <w:spacing w:after="0" w:line="240" w:lineRule="auto"/>
      </w:pPr>
      <w:r>
        <w:separator/>
      </w:r>
    </w:p>
  </w:footnote>
  <w:footnote w:type="continuationSeparator" w:id="0">
    <w:p w:rsidR="00D83351" w:rsidRDefault="00D8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alias w:val="Seu nome:"/>
      <w:tag w:val="Seu nome:"/>
      <w:id w:val="1339115612"/>
      <w:placeholder>
        <w:docPart w:val="83E0E5266076405CABC5586309E1D91D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7F6C83" w:rsidRDefault="002F4829" w:rsidP="00E11730">
        <w:pPr>
          <w:pStyle w:val="Cabealho"/>
          <w:rPr>
            <w:lang w:val="pt-BR"/>
          </w:rPr>
        </w:pPr>
        <w:r>
          <w:rPr>
            <w:lang w:val="pt-BR"/>
          </w:rPr>
          <w:t>Diego Felipe dos Santos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50749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186293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E56AC6"/>
    <w:multiLevelType w:val="multilevel"/>
    <w:tmpl w:val="93107932"/>
    <w:lvl w:ilvl="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4" w15:restartNumberingAfterBreak="0">
    <w:nsid w:val="739D10DE"/>
    <w:multiLevelType w:val="multilevel"/>
    <w:tmpl w:val="D00856FE"/>
    <w:lvl w:ilvl="0">
      <w:start w:val="1"/>
      <w:numFmt w:val="decimal"/>
      <w:pStyle w:val="Numerad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90271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9"/>
  </w:num>
  <w:num w:numId="20">
    <w:abstractNumId w:val="12"/>
  </w:num>
  <w:num w:numId="21">
    <w:abstractNumId w:val="10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2"/>
  </w:num>
  <w:num w:numId="28">
    <w:abstractNumId w:val="13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29"/>
    <w:rsid w:val="00033E38"/>
    <w:rsid w:val="00052794"/>
    <w:rsid w:val="00053AE8"/>
    <w:rsid w:val="000D13BB"/>
    <w:rsid w:val="000E02E8"/>
    <w:rsid w:val="0014175D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2F4829"/>
    <w:rsid w:val="003028A6"/>
    <w:rsid w:val="00335F2B"/>
    <w:rsid w:val="00361593"/>
    <w:rsid w:val="00390589"/>
    <w:rsid w:val="003C79E0"/>
    <w:rsid w:val="003D0FF7"/>
    <w:rsid w:val="00417806"/>
    <w:rsid w:val="00495414"/>
    <w:rsid w:val="004B0843"/>
    <w:rsid w:val="004C1199"/>
    <w:rsid w:val="00507D86"/>
    <w:rsid w:val="00552E19"/>
    <w:rsid w:val="005A369E"/>
    <w:rsid w:val="005B1E2E"/>
    <w:rsid w:val="005B40B5"/>
    <w:rsid w:val="005B7CDC"/>
    <w:rsid w:val="006579E9"/>
    <w:rsid w:val="006A419E"/>
    <w:rsid w:val="006B3EEA"/>
    <w:rsid w:val="007F6C83"/>
    <w:rsid w:val="00857CFF"/>
    <w:rsid w:val="00860837"/>
    <w:rsid w:val="00864797"/>
    <w:rsid w:val="0094211A"/>
    <w:rsid w:val="00946932"/>
    <w:rsid w:val="0095612F"/>
    <w:rsid w:val="00965976"/>
    <w:rsid w:val="00970337"/>
    <w:rsid w:val="009B45CD"/>
    <w:rsid w:val="009D37FD"/>
    <w:rsid w:val="009E137C"/>
    <w:rsid w:val="009F28EC"/>
    <w:rsid w:val="009F397F"/>
    <w:rsid w:val="00A00F50"/>
    <w:rsid w:val="00A02433"/>
    <w:rsid w:val="00A16CC2"/>
    <w:rsid w:val="00A2061E"/>
    <w:rsid w:val="00A26567"/>
    <w:rsid w:val="00B04B3F"/>
    <w:rsid w:val="00B062E8"/>
    <w:rsid w:val="00B248E7"/>
    <w:rsid w:val="00B6326A"/>
    <w:rsid w:val="00B819D9"/>
    <w:rsid w:val="00BB0EFE"/>
    <w:rsid w:val="00BB2499"/>
    <w:rsid w:val="00C104FC"/>
    <w:rsid w:val="00C16D37"/>
    <w:rsid w:val="00C6084A"/>
    <w:rsid w:val="00CC6725"/>
    <w:rsid w:val="00D3134A"/>
    <w:rsid w:val="00D40BA1"/>
    <w:rsid w:val="00D83351"/>
    <w:rsid w:val="00E0071A"/>
    <w:rsid w:val="00E11730"/>
    <w:rsid w:val="00E225B6"/>
    <w:rsid w:val="00E93BC2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99BD7"/>
  <w15:docId w15:val="{2A26BCC7-1D11-4732-AB35-74299B04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pt-PT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C83"/>
    <w:rPr>
      <w:rFonts w:ascii="Tw Cen MT" w:hAnsi="Tw Cen MT"/>
    </w:rPr>
  </w:style>
  <w:style w:type="paragraph" w:styleId="Ttulo1">
    <w:name w:val="heading 1"/>
    <w:basedOn w:val="Normal"/>
    <w:link w:val="Ttulo1Char"/>
    <w:uiPriority w:val="9"/>
    <w:qFormat/>
    <w:rsid w:val="007F6C83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7F6C83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C83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7F6C83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7F6C83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7F6C8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7F6C83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7F6C8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7F6C8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7F6C83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ia">
    <w:name w:val="Bibliography"/>
    <w:basedOn w:val="Normal"/>
    <w:next w:val="Normal"/>
    <w:uiPriority w:val="37"/>
    <w:semiHidden/>
    <w:unhideWhenUsed/>
    <w:rsid w:val="007F6C83"/>
  </w:style>
  <w:style w:type="paragraph" w:styleId="Textoembloco">
    <w:name w:val="Block Text"/>
    <w:basedOn w:val="Normal"/>
    <w:uiPriority w:val="40"/>
    <w:semiHidden/>
    <w:unhideWhenUsed/>
    <w:rsid w:val="007F6C8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F6C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F6C83"/>
    <w:rPr>
      <w:rFonts w:ascii="Tw Cen MT" w:hAnsi="Tw Cen M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6C83"/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C83"/>
    <w:rPr>
      <w:rFonts w:ascii="Tahoma" w:hAnsi="Tahoma" w:cs="Tahoma"/>
      <w:sz w:val="22"/>
      <w:szCs w:val="16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F6C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F6C83"/>
    <w:rPr>
      <w:rFonts w:ascii="Tw Cen MT" w:hAnsi="Tw Cen MT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7F6C83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7F6C83"/>
    <w:rPr>
      <w:rFonts w:ascii="Tw Cen MT" w:hAnsi="Tw Cen MT"/>
      <w:sz w:val="22"/>
      <w:szCs w:val="16"/>
    </w:rPr>
  </w:style>
  <w:style w:type="paragraph" w:styleId="Rodap">
    <w:name w:val="footer"/>
    <w:basedOn w:val="Normal"/>
    <w:link w:val="RodapChar"/>
    <w:uiPriority w:val="99"/>
    <w:unhideWhenUsed/>
    <w:rsid w:val="007F6C83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rsid w:val="007F6C83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F6C83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7F6C83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F6C83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6C83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C83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C83"/>
    <w:rPr>
      <w:rFonts w:ascii="Tw Cen MT" w:hAnsi="Tw Cen MT"/>
      <w:caps/>
      <w:spacing w:val="14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C83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C83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C83"/>
    <w:rPr>
      <w:rFonts w:ascii="Tw Cen MT" w:hAnsi="Tw Cen MT"/>
      <w:smallCaps/>
      <w:color w:val="000000" w:themeColor="text1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C83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C83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Fontepargpadro"/>
    <w:uiPriority w:val="99"/>
    <w:unhideWhenUsed/>
    <w:rsid w:val="007F6C83"/>
    <w:rPr>
      <w:rFonts w:ascii="Tw Cen MT" w:hAnsi="Tw Cen MT"/>
      <w:color w:val="F7B615" w:themeColor="hyperlink"/>
      <w:u w:val="single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7F6C83"/>
    <w:pPr>
      <w:spacing w:after="1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7F6C83"/>
    <w:rPr>
      <w:rFonts w:ascii="Tw Cen MT" w:hAnsi="Tw Cen M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7F6C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F6C83"/>
    <w:rPr>
      <w:rFonts w:ascii="Tw Cen MT" w:hAnsi="Tw Cen MT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7F6C83"/>
    <w:pPr>
      <w:spacing w:after="18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7F6C83"/>
    <w:rPr>
      <w:rFonts w:ascii="Tw Cen MT" w:hAnsi="Tw Cen MT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7F6C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7F6C83"/>
    <w:rPr>
      <w:rFonts w:ascii="Tw Cen MT" w:hAnsi="Tw Cen MT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F6C83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F6C83"/>
    <w:rPr>
      <w:rFonts w:ascii="Tw Cen MT" w:hAnsi="Tw Cen MT"/>
      <w:sz w:val="22"/>
      <w:szCs w:val="16"/>
    </w:rPr>
  </w:style>
  <w:style w:type="numbering" w:customStyle="1" w:styleId="Estilodelistamediano">
    <w:name w:val="Estilo de lista mediano"/>
    <w:uiPriority w:val="99"/>
    <w:rsid w:val="007F6C83"/>
    <w:pPr>
      <w:numPr>
        <w:numId w:val="11"/>
      </w:numPr>
    </w:pPr>
  </w:style>
  <w:style w:type="character" w:styleId="TtulodoLivro">
    <w:name w:val="Book Title"/>
    <w:basedOn w:val="Fontepargpadro"/>
    <w:uiPriority w:val="33"/>
    <w:semiHidden/>
    <w:unhideWhenUsed/>
    <w:qFormat/>
    <w:rsid w:val="007F6C83"/>
    <w:rPr>
      <w:rFonts w:ascii="Tw Cen MT" w:hAnsi="Tw Cen MT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6C83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eunome">
    <w:name w:val="Seu nome"/>
    <w:basedOn w:val="Normal"/>
    <w:uiPriority w:val="1"/>
    <w:qFormat/>
    <w:rsid w:val="007F6C83"/>
    <w:pPr>
      <w:spacing w:after="0"/>
    </w:pPr>
    <w:rPr>
      <w:color w:val="FFFFFF" w:themeColor="background1"/>
      <w:sz w:val="4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7F6C83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7F6C83"/>
    <w:rPr>
      <w:rFonts w:ascii="Tw Cen MT" w:hAnsi="Tw Cen MT"/>
    </w:rPr>
  </w:style>
  <w:style w:type="table" w:styleId="GradeColorida">
    <w:name w:val="Colorful Grid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7F6C83"/>
    <w:pPr>
      <w:ind w:left="220" w:hanging="220"/>
    </w:pPr>
  </w:style>
  <w:style w:type="table" w:styleId="GradeColorida-nfase3">
    <w:name w:val="Colorful Grid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Normal"/>
    <w:link w:val="DataChar"/>
    <w:uiPriority w:val="2"/>
    <w:qFormat/>
    <w:rsid w:val="007F6C83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2"/>
    <w:rsid w:val="007F6C83"/>
    <w:rPr>
      <w:rFonts w:ascii="Tw Cen MT" w:hAnsi="Tw Cen MT"/>
      <w:b/>
      <w:color w:val="FFFFFF" w:themeColor="background1"/>
    </w:rPr>
  </w:style>
  <w:style w:type="paragraph" w:customStyle="1" w:styleId="Rodappar">
    <w:name w:val="Rodapé par"/>
    <w:basedOn w:val="Normal"/>
    <w:uiPriority w:val="39"/>
    <w:semiHidden/>
    <w:unhideWhenUsed/>
    <w:qFormat/>
    <w:rsid w:val="007F6C83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Cabealhopar">
    <w:name w:val="Cabeçalho par"/>
    <w:basedOn w:val="Normal"/>
    <w:uiPriority w:val="39"/>
    <w:semiHidden/>
    <w:unhideWhenUsed/>
    <w:qFormat/>
    <w:rsid w:val="007F6C83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esdecontato">
    <w:name w:val="Informações de contato"/>
    <w:basedOn w:val="Normal"/>
    <w:uiPriority w:val="4"/>
    <w:qFormat/>
    <w:rsid w:val="007F6C83"/>
    <w:pPr>
      <w:spacing w:after="0" w:line="240" w:lineRule="auto"/>
    </w:pPr>
  </w:style>
  <w:style w:type="table" w:styleId="GradeColorida-nfase5">
    <w:name w:val="Colorful Grid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TabeladeGradeClara1">
    <w:name w:val="Tabela de Grade Clara1"/>
    <w:basedOn w:val="Tabelanormal"/>
    <w:uiPriority w:val="40"/>
    <w:rsid w:val="007F6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adeColorida-nfase6">
    <w:name w:val="Colorful Grid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7F6C83"/>
    <w:rPr>
      <w:rFonts w:ascii="Tw Cen MT" w:hAnsi="Tw Cen MT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6C83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6C83"/>
    <w:rPr>
      <w:rFonts w:ascii="Tw Cen MT" w:hAnsi="Tw Cen MT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6C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6C83"/>
    <w:rPr>
      <w:rFonts w:ascii="Tw Cen MT" w:hAnsi="Tw Cen MT"/>
      <w:b/>
      <w:bCs/>
      <w:sz w:val="22"/>
      <w:szCs w:val="20"/>
    </w:rPr>
  </w:style>
  <w:style w:type="table" w:styleId="ListaEscura">
    <w:name w:val="Dark List"/>
    <w:basedOn w:val="Tabelanormal"/>
    <w:uiPriority w:val="40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41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42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43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44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45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46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F6C8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F6C83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7F6C83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7F6C83"/>
    <w:rPr>
      <w:rFonts w:ascii="Tw Cen MT" w:hAnsi="Tw Cen MT"/>
    </w:rPr>
  </w:style>
  <w:style w:type="character" w:styleId="nfase">
    <w:name w:val="Emphasis"/>
    <w:basedOn w:val="Fontepargpadro"/>
    <w:uiPriority w:val="20"/>
    <w:semiHidden/>
    <w:unhideWhenUsed/>
    <w:qFormat/>
    <w:rsid w:val="007F6C83"/>
    <w:rPr>
      <w:rFonts w:ascii="Tw Cen MT" w:hAnsi="Tw Cen MT"/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7F6C83"/>
    <w:rPr>
      <w:rFonts w:ascii="Tw Cen MT" w:hAnsi="Tw Cen MT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F6C83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F6C83"/>
    <w:rPr>
      <w:rFonts w:ascii="Tw Cen MT" w:hAnsi="Tw Cen MT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7F6C8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7F6C83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7F6C83"/>
    <w:rPr>
      <w:rFonts w:ascii="Tw Cen MT" w:hAnsi="Tw Cen MT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7F6C83"/>
    <w:rPr>
      <w:rFonts w:ascii="Tw Cen MT" w:hAnsi="Tw Cen MT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6C83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6C83"/>
    <w:rPr>
      <w:rFonts w:ascii="Tw Cen MT" w:hAnsi="Tw Cen MT"/>
      <w:sz w:val="22"/>
      <w:szCs w:val="20"/>
    </w:rPr>
  </w:style>
  <w:style w:type="table" w:customStyle="1" w:styleId="TabeladeGrade1Clara1">
    <w:name w:val="Tabela de Grade 1 Clara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7F6C83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7F6C83"/>
    <w:rPr>
      <w:rFonts w:ascii="Tw Cen MT" w:hAnsi="Tw Cen MT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7F6C83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7F6C83"/>
    <w:rPr>
      <w:rFonts w:ascii="Tw Cen MT" w:hAnsi="Tw Cen MT"/>
      <w:i/>
      <w:iCs/>
    </w:rPr>
  </w:style>
  <w:style w:type="character" w:styleId="CitaoHTML">
    <w:name w:val="HTML Cite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character" w:styleId="CdigoHTML">
    <w:name w:val="HTML Code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6C8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6C83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7F6C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230" w:hanging="23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460" w:hanging="23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690" w:hanging="23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920" w:hanging="23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150" w:hanging="23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380" w:hanging="23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610" w:hanging="23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840" w:hanging="23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2070" w:hanging="23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7F6C83"/>
    <w:rPr>
      <w:rFonts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7F6C83"/>
    <w:rPr>
      <w:rFonts w:ascii="Tw Cen MT" w:hAnsi="Tw Cen MT"/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F6C83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F6C83"/>
    <w:rPr>
      <w:rFonts w:ascii="Tw Cen MT" w:hAnsi="Tw Cen MT"/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7F6C83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GradeClara">
    <w:name w:val="Light Grid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41"/>
    <w:semiHidden/>
    <w:unhideWhenUsed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42"/>
    <w:semiHidden/>
    <w:unhideWhenUsed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43"/>
    <w:semiHidden/>
    <w:unhideWhenUsed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44"/>
    <w:semiHidden/>
    <w:unhideWhenUsed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45"/>
    <w:semiHidden/>
    <w:unhideWhenUsed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46"/>
    <w:semiHidden/>
    <w:unhideWhenUsed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7F6C83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7F6C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7F6C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7F6C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7F6C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7F6C83"/>
    <w:pPr>
      <w:ind w:left="1800" w:hanging="360"/>
      <w:contextualSpacing/>
    </w:pPr>
  </w:style>
  <w:style w:type="paragraph" w:styleId="Commarcadores">
    <w:name w:val="List Bullet"/>
    <w:basedOn w:val="Normal"/>
    <w:uiPriority w:val="10"/>
    <w:qFormat/>
    <w:rsid w:val="007F6C83"/>
    <w:pPr>
      <w:numPr>
        <w:numId w:val="28"/>
      </w:numPr>
    </w:pPr>
  </w:style>
  <w:style w:type="paragraph" w:styleId="Commarcadores2">
    <w:name w:val="List Bullet 2"/>
    <w:basedOn w:val="Normal"/>
    <w:uiPriority w:val="36"/>
    <w:semiHidden/>
    <w:unhideWhenUsed/>
    <w:qFormat/>
    <w:rsid w:val="007F6C8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36"/>
    <w:semiHidden/>
    <w:unhideWhenUsed/>
    <w:qFormat/>
    <w:rsid w:val="007F6C83"/>
    <w:pPr>
      <w:numPr>
        <w:numId w:val="5"/>
      </w:numPr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rsid w:val="007F6C83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rsid w:val="007F6C83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7F6C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7F6C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7F6C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7F6C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7F6C83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qFormat/>
    <w:rsid w:val="007F6C83"/>
    <w:pPr>
      <w:numPr>
        <w:numId w:val="13"/>
      </w:numPr>
    </w:pPr>
  </w:style>
  <w:style w:type="paragraph" w:styleId="Numerada2">
    <w:name w:val="List Number 2"/>
    <w:basedOn w:val="Normal"/>
    <w:uiPriority w:val="99"/>
    <w:semiHidden/>
    <w:unhideWhenUsed/>
    <w:rsid w:val="007F6C83"/>
    <w:pPr>
      <w:numPr>
        <w:numId w:val="2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7F6C83"/>
    <w:pPr>
      <w:numPr>
        <w:numId w:val="3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7F6C83"/>
    <w:pPr>
      <w:numPr>
        <w:numId w:val="3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7F6C83"/>
    <w:pPr>
      <w:numPr>
        <w:numId w:val="32"/>
      </w:numPr>
      <w:contextualSpacing/>
    </w:pPr>
  </w:style>
  <w:style w:type="table" w:customStyle="1" w:styleId="TabeladeLista1Clara1">
    <w:name w:val="Tabela de Lista 1 Clara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7F6C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7F6C83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40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41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42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43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44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45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46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40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41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42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43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44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45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46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7F6C83"/>
    <w:rPr>
      <w:rFonts w:ascii="Tw Cen MT" w:hAnsi="Tw Cen MT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F6C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F6C83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F6C83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7F6C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7F6C83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7F6C83"/>
    <w:rPr>
      <w:rFonts w:ascii="Tw Cen MT" w:hAnsi="Tw Cen MT"/>
    </w:rPr>
  </w:style>
  <w:style w:type="character" w:styleId="Nmerodepgina">
    <w:name w:val="page number"/>
    <w:basedOn w:val="Fontepargpadro"/>
    <w:uiPriority w:val="99"/>
    <w:semiHidden/>
    <w:unhideWhenUsed/>
    <w:rsid w:val="007F6C83"/>
    <w:rPr>
      <w:rFonts w:ascii="Tw Cen MT" w:hAnsi="Tw Cen MT"/>
    </w:rPr>
  </w:style>
  <w:style w:type="character" w:styleId="TextodoEspaoReservado">
    <w:name w:val="Placeholder Text"/>
    <w:basedOn w:val="Fontepargpadro"/>
    <w:uiPriority w:val="99"/>
    <w:semiHidden/>
    <w:rsid w:val="007F6C83"/>
    <w:rPr>
      <w:rFonts w:ascii="Tw Cen MT" w:hAnsi="Tw Cen MT"/>
      <w:color w:val="595959" w:themeColor="text1" w:themeTint="A6"/>
    </w:rPr>
  </w:style>
  <w:style w:type="table" w:customStyle="1" w:styleId="TabelaSimples11">
    <w:name w:val="Tabela Simples 11"/>
    <w:basedOn w:val="Tabelanormal"/>
    <w:uiPriority w:val="41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7F6C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7F6C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7F6C8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F6C83"/>
    <w:rPr>
      <w:rFonts w:ascii="Consolas" w:hAnsi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7F6C8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7F6C83"/>
    <w:rPr>
      <w:rFonts w:ascii="Tw Cen MT" w:hAnsi="Tw Cen MT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7F6C83"/>
  </w:style>
  <w:style w:type="character" w:customStyle="1" w:styleId="SaudaoChar">
    <w:name w:val="Saudação Char"/>
    <w:basedOn w:val="Fontepargpadro"/>
    <w:link w:val="Saudao"/>
    <w:uiPriority w:val="99"/>
    <w:semiHidden/>
    <w:rsid w:val="007F6C83"/>
    <w:rPr>
      <w:rFonts w:ascii="Tw Cen MT" w:hAnsi="Tw Cen MT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7F6C83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7F6C83"/>
    <w:rPr>
      <w:rFonts w:ascii="Tw Cen MT" w:hAnsi="Tw Cen MT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7F6C83"/>
    <w:rPr>
      <w:rFonts w:ascii="Tw Cen MT" w:hAnsi="Tw Cen MT"/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7F6C83"/>
    <w:rPr>
      <w:rFonts w:ascii="Tw Cen MT" w:hAnsi="Tw Cen MT"/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7F6C83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F6C83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7F6C83"/>
    <w:rPr>
      <w:rFonts w:ascii="Tw Cen MT" w:hAnsi="Tw Cen MT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7F6C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7F6C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7F6C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7F6C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7F6C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7F6C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7F6C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7F6C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7F6C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7F6C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7F6C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7F6C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7F6C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7F6C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7F6C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7F6C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7F6C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7F6C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7F6C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7F6C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7F6C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7F6C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7F6C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7F6C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7F6C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7F6C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7F6C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7F6C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7F6C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7F6C8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7F6C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7F6C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7F6C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7F6C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7F6C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7F6C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7F6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7F6C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7F6C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7F6C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7F6C8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F6C83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7F6C83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6C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F6C83"/>
    <w:rPr>
      <w:rFonts w:ascii="Tw Cen MT" w:hAnsi="Tw Cen MT"/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semiHidden/>
    <w:unhideWhenUsed/>
    <w:qFormat/>
    <w:rsid w:val="007F6C83"/>
    <w:pPr>
      <w:ind w:left="720"/>
      <w:contextualSpacing/>
    </w:pPr>
  </w:style>
  <w:style w:type="paragraph" w:styleId="SemEspaamento">
    <w:name w:val="No Spacing"/>
    <w:uiPriority w:val="99"/>
    <w:semiHidden/>
    <w:unhideWhenUsed/>
    <w:rsid w:val="007F6C83"/>
    <w:pPr>
      <w:spacing w:after="0" w:line="240" w:lineRule="auto"/>
    </w:pPr>
    <w:rPr>
      <w:rFonts w:ascii="Tw Cen MT" w:hAnsi="Tw Cen MT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7F6C83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emlista"/>
    <w:uiPriority w:val="99"/>
    <w:semiHidden/>
    <w:unhideWhenUsed/>
    <w:rsid w:val="007F6C83"/>
    <w:pPr>
      <w:numPr>
        <w:numId w:val="33"/>
      </w:numPr>
    </w:pPr>
  </w:style>
  <w:style w:type="numbering" w:styleId="1ai">
    <w:name w:val="Outline List 1"/>
    <w:basedOn w:val="Semlista"/>
    <w:uiPriority w:val="99"/>
    <w:semiHidden/>
    <w:unhideWhenUsed/>
    <w:rsid w:val="007F6C83"/>
    <w:pPr>
      <w:numPr>
        <w:numId w:val="34"/>
      </w:numPr>
    </w:pPr>
  </w:style>
  <w:style w:type="numbering" w:styleId="Artigoseo">
    <w:name w:val="Outline List 3"/>
    <w:basedOn w:val="Semlista"/>
    <w:uiPriority w:val="99"/>
    <w:semiHidden/>
    <w:unhideWhenUsed/>
    <w:rsid w:val="007F6C83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go_felipe@hotmail.co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go_\AppData\Roaming\Microsoft\Modelos\Currculo_com_foto_tema_Media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65F0F5937242849A44E299AE2764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FFDA8E-22A3-4EBC-AA27-CE204F0C7DBD}"/>
      </w:docPartPr>
      <w:docPartBody>
        <w:p w:rsidR="005E1C36" w:rsidRDefault="00731117">
          <w:pPr>
            <w:pStyle w:val="3D65F0F5937242849A44E299AE2764DB"/>
          </w:pPr>
          <w:r w:rsidRPr="007F6C83">
            <w:rPr>
              <w:lang w:bidi="pt-BR"/>
            </w:rPr>
            <w:t>Seu nome</w:t>
          </w:r>
        </w:p>
      </w:docPartBody>
    </w:docPart>
    <w:docPart>
      <w:docPartPr>
        <w:name w:val="83E0E5266076405CABC5586309E1D9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B60AE2-DB91-4A07-B21A-5D7DC814E51F}"/>
      </w:docPartPr>
      <w:docPartBody>
        <w:p w:rsidR="005E1C36" w:rsidRDefault="00731117">
          <w:pPr>
            <w:pStyle w:val="83E0E5266076405CABC5586309E1D91D"/>
          </w:pPr>
          <w:r w:rsidRPr="007F6C83">
            <w:rPr>
              <w:lang w:bidi="pt-BR"/>
            </w:rPr>
            <w:t>Objetivo</w:t>
          </w:r>
        </w:p>
      </w:docPartBody>
    </w:docPart>
    <w:docPart>
      <w:docPartPr>
        <w:name w:val="C3450E5DB28D468DB905723CCCADA7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EBFEE-5D58-45BB-BE4A-D131FA9ED2A8}"/>
      </w:docPartPr>
      <w:docPartBody>
        <w:p w:rsidR="005E1C36" w:rsidRDefault="00731117">
          <w:pPr>
            <w:pStyle w:val="C3450E5DB28D468DB905723CCCADA7F8"/>
          </w:pPr>
          <w:r w:rsidRPr="007F6C83">
            <w:rPr>
              <w:lang w:bidi="pt-BR"/>
            </w:rPr>
            <w:t>Educação</w:t>
          </w:r>
        </w:p>
      </w:docPartBody>
    </w:docPart>
    <w:docPart>
      <w:docPartPr>
        <w:name w:val="A77C50D6E4C141C5956C6479242AB5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898E84-B0CA-49D2-A7C5-E2DD5BF30046}"/>
      </w:docPartPr>
      <w:docPartBody>
        <w:p w:rsidR="005E1C36" w:rsidRDefault="00731117">
          <w:pPr>
            <w:pStyle w:val="A77C50D6E4C141C5956C6479242AB556"/>
          </w:pPr>
          <w:r w:rsidRPr="007F6C83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B6"/>
    <w:rsid w:val="00063218"/>
    <w:rsid w:val="005E1C36"/>
    <w:rsid w:val="00731117"/>
    <w:rsid w:val="00B405B6"/>
    <w:rsid w:val="00CA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65F0F5937242849A44E299AE2764DB">
    <w:name w:val="3D65F0F5937242849A44E299AE2764DB"/>
  </w:style>
  <w:style w:type="paragraph" w:customStyle="1" w:styleId="49983C099A8542B1A7B8BD28D0672F0A">
    <w:name w:val="49983C099A8542B1A7B8BD28D0672F0A"/>
  </w:style>
  <w:style w:type="paragraph" w:customStyle="1" w:styleId="A292DCE10B034BD4BFA54A23C4F23F00">
    <w:name w:val="A292DCE10B034BD4BFA54A23C4F23F00"/>
  </w:style>
  <w:style w:type="paragraph" w:customStyle="1" w:styleId="6C181FC7DC844AA6B577223AB49E248F">
    <w:name w:val="6C181FC7DC844AA6B577223AB49E248F"/>
  </w:style>
  <w:style w:type="paragraph" w:customStyle="1" w:styleId="48E5B875F247417E9BC4317CE03ADCA3">
    <w:name w:val="48E5B875F247417E9BC4317CE03ADCA3"/>
  </w:style>
  <w:style w:type="paragraph" w:customStyle="1" w:styleId="8705AF98FB8D438D99BCC97C94B41C78">
    <w:name w:val="8705AF98FB8D438D99BCC97C94B41C78"/>
  </w:style>
  <w:style w:type="paragraph" w:customStyle="1" w:styleId="83E0E5266076405CABC5586309E1D91D">
    <w:name w:val="83E0E5266076405CABC5586309E1D91D"/>
  </w:style>
  <w:style w:type="paragraph" w:customStyle="1" w:styleId="31064389763C4FCE9D763F578A236ED1">
    <w:name w:val="31064389763C4FCE9D763F578A236ED1"/>
  </w:style>
  <w:style w:type="paragraph" w:customStyle="1" w:styleId="C3450E5DB28D468DB905723CCCADA7F8">
    <w:name w:val="C3450E5DB28D468DB905723CCCADA7F8"/>
  </w:style>
  <w:style w:type="paragraph" w:customStyle="1" w:styleId="7B96EA01A05540B985DDB127E6317AA2">
    <w:name w:val="7B96EA01A05540B985DDB127E6317AA2"/>
  </w:style>
  <w:style w:type="paragraph" w:customStyle="1" w:styleId="CCB35BA4268B4858B5103B215349F4FD">
    <w:name w:val="CCB35BA4268B4858B5103B215349F4FD"/>
  </w:style>
  <w:style w:type="paragraph" w:customStyle="1" w:styleId="57DC9067E41144C7959503639401115D">
    <w:name w:val="57DC9067E41144C7959503639401115D"/>
  </w:style>
  <w:style w:type="paragraph" w:customStyle="1" w:styleId="A77C50D6E4C141C5956C6479242AB556">
    <w:name w:val="A77C50D6E4C141C5956C6479242AB556"/>
  </w:style>
  <w:style w:type="paragraph" w:customStyle="1" w:styleId="B915A319077A4216A866516694CC2C33">
    <w:name w:val="B915A319077A4216A866516694CC2C33"/>
  </w:style>
  <w:style w:type="paragraph" w:customStyle="1" w:styleId="89091DDF80EB4E4F982F163593E2EDF0">
    <w:name w:val="89091DDF80EB4E4F982F163593E2EDF0"/>
  </w:style>
  <w:style w:type="paragraph" w:customStyle="1" w:styleId="572237EA50BC466ABD67274563090963">
    <w:name w:val="572237EA50BC466ABD67274563090963"/>
  </w:style>
  <w:style w:type="paragraph" w:customStyle="1" w:styleId="7625808DCCF54DD383EFD9AF203809C4">
    <w:name w:val="7625808DCCF54DD383EFD9AF203809C4"/>
  </w:style>
  <w:style w:type="paragraph" w:customStyle="1" w:styleId="5927CC2A611540B496D345D0B0B70264">
    <w:name w:val="5927CC2A611540B496D345D0B0B70264"/>
  </w:style>
  <w:style w:type="paragraph" w:customStyle="1" w:styleId="717B8832794E4ACCB507245113DA1691">
    <w:name w:val="717B8832794E4ACCB507245113DA1691"/>
  </w:style>
  <w:style w:type="paragraph" w:customStyle="1" w:styleId="F8E67BA3B8F74057B8BF48216F673CE6">
    <w:name w:val="F8E67BA3B8F74057B8BF48216F673CE6"/>
  </w:style>
  <w:style w:type="paragraph" w:customStyle="1" w:styleId="67F1043112324A6397800983E222DC4C">
    <w:name w:val="67F1043112324A6397800983E222DC4C"/>
  </w:style>
  <w:style w:type="paragraph" w:customStyle="1" w:styleId="BBE3C6DDE7B940FDB98DFD0AA2635BFD">
    <w:name w:val="BBE3C6DDE7B940FDB98DFD0AA2635BFD"/>
  </w:style>
  <w:style w:type="paragraph" w:customStyle="1" w:styleId="E7C08774B31949E6A55F9E6D60FE2047">
    <w:name w:val="E7C08774B31949E6A55F9E6D60FE2047"/>
  </w:style>
  <w:style w:type="paragraph" w:customStyle="1" w:styleId="1CADED19C1EA4E069B4C6869B4B02CCD">
    <w:name w:val="1CADED19C1EA4E069B4C6869B4B02CCD"/>
  </w:style>
  <w:style w:type="paragraph" w:customStyle="1" w:styleId="ADD8AD3BB1E04C78A3EE3527FC4179B8">
    <w:name w:val="ADD8AD3BB1E04C78A3EE3527FC4179B8"/>
  </w:style>
  <w:style w:type="paragraph" w:customStyle="1" w:styleId="A6B061181E964A0FBB11E5D147560621">
    <w:name w:val="A6B061181E964A0FBB11E5D147560621"/>
  </w:style>
  <w:style w:type="paragraph" w:customStyle="1" w:styleId="8FA90223C2664FE8B4D9A571682EACBA">
    <w:name w:val="8FA90223C2664FE8B4D9A571682EACBA"/>
  </w:style>
  <w:style w:type="paragraph" w:customStyle="1" w:styleId="FB32B47B358A4776A3378FBEFFA23E94">
    <w:name w:val="FB32B47B358A4776A3378FBEFFA23E94"/>
  </w:style>
  <w:style w:type="paragraph" w:customStyle="1" w:styleId="7FBE575AAD3842C5A156210442B44FF8">
    <w:name w:val="7FBE575AAD3842C5A156210442B44FF8"/>
    <w:rsid w:val="00B405B6"/>
  </w:style>
  <w:style w:type="paragraph" w:customStyle="1" w:styleId="AE565108CD3F48E79AD325B616406339">
    <w:name w:val="AE565108CD3F48E79AD325B616406339"/>
    <w:rsid w:val="00B405B6"/>
  </w:style>
  <w:style w:type="paragraph" w:customStyle="1" w:styleId="357A09B78D1641409F81D7A995D5AFB6">
    <w:name w:val="357A09B78D1641409F81D7A995D5AFB6"/>
    <w:rsid w:val="00B405B6"/>
  </w:style>
  <w:style w:type="paragraph" w:customStyle="1" w:styleId="AA3CFC3457C442A19E832F066B30FB17">
    <w:name w:val="AA3CFC3457C442A19E832F066B30FB17"/>
    <w:rsid w:val="00B40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1003-F188-4109-9F9A-F3A08C02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Currculo_com_foto_tema_Mediano</Template>
  <TotalTime>62</TotalTime>
  <Pages>2</Pages>
  <Words>230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Felipe</dc:creator>
  <dc:description>Diego Felipe dos Santos</dc:description>
  <cp:lastModifiedBy>DIEGO FELIPE DOS SANTOS</cp:lastModifiedBy>
  <cp:revision>4</cp:revision>
  <dcterms:created xsi:type="dcterms:W3CDTF">2021-06-25T00:16:00Z</dcterms:created>
  <dcterms:modified xsi:type="dcterms:W3CDTF">2021-06-25T19:12:00Z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